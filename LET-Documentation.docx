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AFC3" w14:textId="21E416F3" w:rsidR="00906393" w:rsidRPr="00B607C5" w:rsidRDefault="00B85D8C" w:rsidP="009F7867">
      <w:pPr>
        <w:pStyle w:val="Subtitle"/>
        <w:ind w:right="113"/>
        <w:rPr>
          <w:rFonts w:ascii="Arial Black" w:hAnsi="Arial Black"/>
          <w:color w:val="FFFFFF" w:themeColor="background1"/>
          <w:lang w:val="en-US"/>
        </w:rPr>
      </w:pPr>
      <w:r w:rsidRPr="00B607C5">
        <w:rPr>
          <w:rFonts w:ascii="Cambria" w:eastAsia="Cambria" w:hAnsi="Cambria" w:cs="Cambria"/>
          <w:caps w:val="0"/>
          <w:noProof/>
          <w:color w:val="B85A22" w:themeColor="accent2" w:themeShade="BF"/>
          <w:kern w:val="0"/>
          <w:sz w:val="21"/>
          <w:szCs w:val="21"/>
          <w:lang w:val="en-US" w:eastAsia="bg-BG"/>
          <w14:ligatures w14:val="none"/>
        </w:rPr>
        <w:drawing>
          <wp:anchor distT="0" distB="0" distL="114300" distR="114300" simplePos="0" relativeHeight="251659264" behindDoc="1" locked="0" layoutInCell="1" allowOverlap="1" wp14:anchorId="40AF9124" wp14:editId="146685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2411640" cy="38340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-lado-01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40" cy="38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Arial Black" w:hAnsi="Arial Black"/>
            <w:color w:val="FFFFFF" w:themeColor="background1"/>
            <w:lang w:val="en-US"/>
          </w:rPr>
          <w:alias w:val="Въведете дата:"/>
          <w:tag w:val="Въведете дата:"/>
          <w:id w:val="-2072651219"/>
          <w:placeholder>
            <w:docPart w:val="FC65915EC8954129B04BA0F37BCFFA2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C7B5B" w:rsidRPr="00B607C5">
            <w:rPr>
              <w:rFonts w:ascii="Arial Black" w:hAnsi="Arial Black"/>
              <w:color w:val="FFFFFF" w:themeColor="background1"/>
              <w:lang w:val="en-US"/>
            </w:rPr>
            <w:t>20</w:t>
          </w:r>
          <w:r w:rsidRPr="00B607C5">
            <w:rPr>
              <w:rFonts w:ascii="Arial Black" w:hAnsi="Arial Black"/>
              <w:color w:val="FFFFFF" w:themeColor="background1"/>
              <w:lang w:val="en-US"/>
            </w:rPr>
            <w:t>.02.2021</w:t>
          </w:r>
        </w:sdtContent>
      </w:sdt>
    </w:p>
    <w:p w14:paraId="62682DEA" w14:textId="02BA5BA7" w:rsidR="005C7E00" w:rsidRPr="00B607C5" w:rsidRDefault="00300835" w:rsidP="00A41DB0">
      <w:pPr>
        <w:pStyle w:val="a0"/>
        <w:spacing w:before="3840" w:after="0"/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  <w14:ligatures w14:val="none"/>
        </w:rPr>
        <w:drawing>
          <wp:anchor distT="0" distB="0" distL="114300" distR="114300" simplePos="0" relativeHeight="251660288" behindDoc="0" locked="0" layoutInCell="1" allowOverlap="1" wp14:anchorId="4F52D575" wp14:editId="49C76947">
            <wp:simplePos x="0" y="0"/>
            <wp:positionH relativeFrom="margin">
              <wp:posOffset>4121785</wp:posOffset>
            </wp:positionH>
            <wp:positionV relativeFrom="paragraph">
              <wp:posOffset>2646045</wp:posOffset>
            </wp:positionV>
            <wp:extent cx="1587500" cy="1264920"/>
            <wp:effectExtent l="152400" t="152400" r="203200" b="220980"/>
            <wp:wrapThrough wrapText="bothSides">
              <wp:wrapPolygon edited="0">
                <wp:start x="1037" y="-2602"/>
                <wp:lineTo x="-2074" y="-1952"/>
                <wp:lineTo x="-2074" y="20819"/>
                <wp:lineTo x="259" y="24072"/>
                <wp:lineTo x="1037" y="25048"/>
                <wp:lineTo x="20736" y="25048"/>
                <wp:lineTo x="21773" y="24072"/>
                <wp:lineTo x="24106" y="19193"/>
                <wp:lineTo x="24106" y="3253"/>
                <wp:lineTo x="20995" y="-1627"/>
                <wp:lineTo x="20736" y="-2602"/>
                <wp:lineTo x="1037" y="-2602"/>
              </wp:wrapPolygon>
            </wp:wrapThrough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know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0" t="22002" r="27990" b="22973"/>
                    <a:stretch/>
                  </pic:blipFill>
                  <pic:spPr bwMode="auto">
                    <a:xfrm>
                      <a:off x="0" y="0"/>
                      <a:ext cx="1587500" cy="1264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sx="90000" sy="90000" algn="tl" rotWithShape="0">
                        <a:srgbClr val="333333">
                          <a:alpha val="5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E00"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Learn</w:t>
      </w:r>
      <w:r w:rsidR="005C7E00" w:rsidRPr="00B607C5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  <w:r w:rsidR="005C7E00"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English</w:t>
      </w:r>
      <w:r w:rsidR="005C7E00" w:rsidRPr="00B607C5">
        <w:rPr>
          <w:rFonts w:ascii="Agency FB" w:hAnsi="Agency FB"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 xml:space="preserve"> </w:t>
      </w:r>
    </w:p>
    <w:p w14:paraId="4D82C0C1" w14:textId="211FF78A" w:rsidR="00906393" w:rsidRPr="00B607C5" w:rsidRDefault="005C7E00" w:rsidP="005C7E00">
      <w:pPr>
        <w:pStyle w:val="a0"/>
        <w:spacing w:before="0"/>
        <w:rPr>
          <w:rFonts w:ascii="Agency FB" w:hAnsi="Agency FB"/>
          <w:color w:val="0070C0"/>
          <w:sz w:val="96"/>
          <w:szCs w:val="96"/>
          <w:lang w:val="en-US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B607C5">
        <w:rPr>
          <w:rFonts w:ascii="Agency FB" w:hAnsi="Agency FB"/>
          <w:b/>
          <w:noProof/>
          <w:color w:val="0070C0"/>
          <w:sz w:val="96"/>
          <w:szCs w:val="96"/>
          <w:lang w:val="en-US" w:eastAsia="bg-BG"/>
          <w14:reflection w14:blurRad="0" w14:stA="56000" w14:stPos="0" w14:endA="0" w14:endPos="320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Sentences</w:t>
      </w:r>
    </w:p>
    <w:sdt>
      <w:sdtPr>
        <w:rPr>
          <w:rFonts w:ascii="Georgia" w:hAnsi="Georgia"/>
          <w:caps w:val="0"/>
          <w:color w:val="0070C0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alias w:val="Въведете заглавие:"/>
        <w:tag w:val="Въведете заглавие:"/>
        <w:id w:val="1212537942"/>
        <w:placeholder>
          <w:docPart w:val="9E63F7F444C1415BB7D58D8A18AB97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E425850" w14:textId="0A53E9ED" w:rsidR="00906393" w:rsidRPr="00B607C5" w:rsidRDefault="00274A9D" w:rsidP="00906393">
          <w:pPr>
            <w:pStyle w:val="Title"/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</w:pP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Program for Learning English</w:t>
          </w: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br/>
          </w:r>
          <w:r w:rsidR="00634322"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Т</w:t>
          </w:r>
          <w:r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enses Easy &amp;&amp; Q</w:t>
          </w:r>
          <w:r w:rsidR="00035952" w:rsidRPr="00B607C5">
            <w:rPr>
              <w:rFonts w:ascii="Georgia" w:hAnsi="Georgia"/>
              <w:caps w:val="0"/>
              <w:color w:val="0070C0"/>
              <w:sz w:val="48"/>
              <w:szCs w:val="48"/>
              <w:lang w:val="en-US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rgbClr w14:val="0070C0">
                        <w14:shade w14:val="30000"/>
                        <w14:satMod w14:val="115000"/>
                      </w14:srgbClr>
                    </w14:gs>
                    <w14:gs w14:pos="50000">
                      <w14:srgbClr w14:val="0070C0">
                        <w14:shade w14:val="67500"/>
                        <w14:satMod w14:val="115000"/>
                      </w14:srgbClr>
                    </w14:gs>
                    <w14:gs w14:pos="100000">
                      <w14:srgbClr w14:val="0070C0">
                        <w14:shade w14:val="100000"/>
                        <w14:satMod w14:val="115000"/>
                      </w14:srgbClr>
                    </w14:gs>
                  </w14:gsLst>
                  <w14:lin w14:ang="0" w14:scaled="0"/>
                </w14:gradFill>
              </w14:textFill>
            </w:rPr>
            <w:t>uick</w:t>
          </w:r>
        </w:p>
      </w:sdtContent>
    </w:sdt>
    <w:sdt>
      <w:sdtPr>
        <w:rPr>
          <w:color w:val="002060"/>
          <w:lang w:val="en-US"/>
        </w:rPr>
        <w:alias w:val="Въведете подзаглавие:"/>
        <w:tag w:val="Въведете подзаглавие:"/>
        <w:id w:val="-450009744"/>
        <w:placeholder>
          <w:docPart w:val="D6BD939FE1F243B7B07B76B1E971CE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14:paraId="5C0BCE85" w14:textId="6C7A408B" w:rsidR="00300835" w:rsidRPr="00B607C5" w:rsidRDefault="00D22C68" w:rsidP="00300835">
          <w:pPr>
            <w:pStyle w:val="Subtitle"/>
            <w:rPr>
              <w:color w:val="002060"/>
              <w:lang w:val="en-US"/>
            </w:rPr>
          </w:pPr>
          <w:r w:rsidRPr="00B607C5">
            <w:rPr>
              <w:color w:val="002060"/>
              <w:lang w:val="en-US"/>
            </w:rPr>
            <w:t>PROJECT ACTIVITY</w:t>
          </w:r>
        </w:p>
      </w:sdtContent>
    </w:sdt>
    <w:p w14:paraId="3545ABFC" w14:textId="0FF55235" w:rsidR="008074FE" w:rsidRPr="00B607C5" w:rsidRDefault="00D22C68" w:rsidP="00906393">
      <w:pPr>
        <w:pStyle w:val="a1"/>
        <w:rPr>
          <w:color w:val="B85A22" w:themeColor="accent2" w:themeShade="BF"/>
          <w:lang w:val="en-US" w:bidi="bg-BG"/>
        </w:rPr>
      </w:pPr>
      <w:r w:rsidRPr="00B607C5">
        <w:rPr>
          <w:color w:val="002060"/>
          <w:lang w:val="en-US"/>
        </w:rPr>
        <w:t>Presented by</w:t>
      </w:r>
      <w:r w:rsidR="00906393" w:rsidRPr="00B607C5">
        <w:rPr>
          <w:color w:val="B85A22" w:themeColor="accent2" w:themeShade="BF"/>
          <w:lang w:val="en-US" w:bidi="bg-BG"/>
        </w:rPr>
        <w:t xml:space="preserve"> </w:t>
      </w:r>
    </w:p>
    <w:p w14:paraId="7D476140" w14:textId="59686253" w:rsidR="00E830C4" w:rsidRPr="00B607C5" w:rsidRDefault="00400C7C" w:rsidP="00906393">
      <w:pPr>
        <w:pStyle w:val="a1"/>
        <w:rPr>
          <w:color w:val="002060"/>
          <w:lang w:val="en-US"/>
        </w:rPr>
      </w:pPr>
      <w:sdt>
        <w:sdtPr>
          <w:rPr>
            <w:color w:val="002060"/>
            <w:lang w:val="en-US"/>
          </w:rPr>
          <w:alias w:val="Въведете името си:"/>
          <w:tag w:val="Въведете името си:"/>
          <w:id w:val="309291052"/>
          <w:placeholder>
            <w:docPart w:val="3CF28760D57D445EA5BDC341CB5BD16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300835" w:rsidRPr="00B607C5">
            <w:rPr>
              <w:color w:val="002060"/>
              <w:lang w:val="en-US"/>
            </w:rPr>
            <w:t>LET</w:t>
          </w:r>
        </w:sdtContent>
      </w:sdt>
    </w:p>
    <w:p w14:paraId="672A6659" w14:textId="77777777" w:rsidR="00E830C4" w:rsidRPr="00B607C5" w:rsidRDefault="00E830C4" w:rsidP="00EF3D1A">
      <w:pPr>
        <w:rPr>
          <w:caps/>
          <w:lang w:val="en-US"/>
        </w:rPr>
      </w:pPr>
      <w:r w:rsidRPr="00B607C5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en-US"/>
        </w:rPr>
        <w:id w:val="-83345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66465" w14:textId="6659C1EA" w:rsidR="003B3586" w:rsidRPr="003B3586" w:rsidRDefault="003B3586" w:rsidP="003B3586">
          <w:pPr>
            <w:pStyle w:val="TOCHeading"/>
            <w:spacing w:after="600"/>
            <w:jc w:val="center"/>
            <w:rPr>
              <w:lang w:val="en-US"/>
            </w:rPr>
          </w:pPr>
          <w:r>
            <w:rPr>
              <w:lang w:val="en-US"/>
            </w:rPr>
            <w:t>Table of content</w:t>
          </w:r>
        </w:p>
        <w:p w14:paraId="25D56880" w14:textId="24AA5BB8" w:rsidR="009C4F38" w:rsidRDefault="00A95E38">
          <w:pPr>
            <w:pStyle w:val="TOC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r w:rsidRPr="00B607C5">
            <w:rPr>
              <w:lang w:val="en-US"/>
            </w:rPr>
            <w:fldChar w:fldCharType="begin"/>
          </w:r>
          <w:r w:rsidRPr="00B607C5">
            <w:rPr>
              <w:lang w:val="en-US"/>
            </w:rPr>
            <w:instrText xml:space="preserve"> TOC \o "1-3" \h \z \u </w:instrText>
          </w:r>
          <w:r w:rsidRPr="00B607C5">
            <w:rPr>
              <w:lang w:val="en-US"/>
            </w:rPr>
            <w:fldChar w:fldCharType="separate"/>
          </w:r>
          <w:hyperlink w:anchor="_Toc65352815" w:history="1">
            <w:r w:rsidR="009C4F38" w:rsidRPr="009A52DD">
              <w:rPr>
                <w:rStyle w:val="Hyperlink"/>
                <w:noProof/>
                <w:lang w:val="en-US"/>
              </w:rPr>
              <w:t>Program for Learning English Тenses Easy &amp;&amp; Quick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_Toc65352815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2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0716CE78" w14:textId="194FD0FE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6" w:history="1">
            <w:r w:rsidR="009C4F38" w:rsidRPr="009A52DD">
              <w:rPr>
                <w:rStyle w:val="Hyperlink"/>
                <w:noProof/>
                <w:lang w:val="en-US"/>
              </w:rPr>
              <w:t>Information and Development of a plan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_Toc65352816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2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10FB8E83" w14:textId="735977CB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7" w:history="1">
            <w:r w:rsidR="009C4F38" w:rsidRPr="009A52DD">
              <w:rPr>
                <w:rStyle w:val="Hyperlink"/>
                <w:noProof/>
                <w:lang w:val="en-US"/>
              </w:rPr>
              <w:t>Roles in the team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_Toc65352817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2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1D9704EB" w14:textId="6B14F3ED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8" w:history="1">
            <w:r w:rsidR="009C4F38" w:rsidRPr="009A52DD">
              <w:rPr>
                <w:rStyle w:val="Hyperlink"/>
                <w:noProof/>
                <w:lang w:val="en-US"/>
              </w:rPr>
              <w:t>Introduction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_Toc65352818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2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45A4703B" w14:textId="28B39AEE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19" w:history="1">
            <w:r w:rsidR="009C4F38" w:rsidRPr="009A52DD">
              <w:rPr>
                <w:rStyle w:val="Hyperlink"/>
                <w:noProof/>
                <w:lang w:val="en-US"/>
              </w:rPr>
              <w:t>Method and Manner of implementation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_Toc65352819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3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50725E80" w14:textId="6094ADB4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0" w:history="1">
            <w:r w:rsidR="009C4F38" w:rsidRPr="009A52DD">
              <w:rPr>
                <w:rStyle w:val="Hyperlink"/>
                <w:noProof/>
                <w:lang w:val="en-US"/>
              </w:rPr>
              <w:t>tables in the code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_Toc65352820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3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4EA030E3" w14:textId="11A8A4DE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1" w:history="1">
            <w:r w:rsidR="009C4F38" w:rsidRPr="009A52DD">
              <w:rPr>
                <w:rStyle w:val="Hyperlink"/>
                <w:noProof/>
                <w:lang w:val="en-US"/>
              </w:rPr>
              <w:t>Testing the Plan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_Toc65352821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4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72804CE1" w14:textId="23A3EA53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2" w:history="1">
            <w:r w:rsidR="009C4F38" w:rsidRPr="009A52DD">
              <w:rPr>
                <w:rStyle w:val="Hyperlink"/>
                <w:noProof/>
                <w:lang w:val="en-US"/>
              </w:rPr>
              <w:t>All tasks to perform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_Toc65352822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4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3F123A77" w14:textId="342A4C45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3" w:history="1">
            <w:r w:rsidR="009C4F38" w:rsidRPr="009A52DD">
              <w:rPr>
                <w:rStyle w:val="Hyperlink"/>
                <w:noProof/>
                <w:lang w:val="en-US"/>
              </w:rPr>
              <w:t>Rules for the Game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_Toc65352823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5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3959C245" w14:textId="53C40BC8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4" w:history="1">
            <w:r w:rsidR="009C4F38" w:rsidRPr="009A52DD">
              <w:rPr>
                <w:rStyle w:val="Hyperlink"/>
                <w:noProof/>
                <w:lang w:val="en-US"/>
              </w:rPr>
              <w:t>Rules for irregular verbs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_Toc65352824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5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437E9F24" w14:textId="54A794C7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5" w:history="1">
            <w:r w:rsidR="009C4F38" w:rsidRPr="009A52DD">
              <w:rPr>
                <w:rStyle w:val="Hyperlink"/>
                <w:noProof/>
                <w:lang w:val="en-US"/>
              </w:rPr>
              <w:t>Implement the plan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_Toc65352825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6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6BAC0C41" w14:textId="3CEE164B" w:rsidR="009C4F38" w:rsidRDefault="00400C7C">
          <w:pPr>
            <w:pStyle w:val="TOC1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6" w:history="1">
            <w:r w:rsidR="009C4F38" w:rsidRPr="009A52DD">
              <w:rPr>
                <w:rStyle w:val="Hyperlink"/>
                <w:noProof/>
                <w:lang w:val="en-US"/>
              </w:rPr>
              <w:t>Program for Learning English Тenses Easy &amp;&amp; Quick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_Toc65352826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7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425F1432" w14:textId="4FD2D60E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7" w:history="1">
            <w:r w:rsidR="009C4F38" w:rsidRPr="009A52DD">
              <w:rPr>
                <w:rStyle w:val="Hyperlink"/>
                <w:noProof/>
                <w:lang w:val="en-US"/>
              </w:rPr>
              <w:t>Function Names and Their Application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_Toc65352827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7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5496A24C" w14:textId="5B7D1BED" w:rsidR="009C4F38" w:rsidRDefault="00400C7C">
          <w:pPr>
            <w:pStyle w:val="TOC2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8" w:history="1">
            <w:r w:rsidR="009C4F38" w:rsidRPr="009A52DD">
              <w:rPr>
                <w:rStyle w:val="Hyperlink"/>
                <w:noProof/>
                <w:lang w:val="en-US"/>
              </w:rPr>
              <w:t>Block diagram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_Toc65352828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8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31DD192C" w14:textId="137871C0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29" w:history="1">
            <w:r w:rsidR="009C4F38" w:rsidRPr="009A52DD">
              <w:rPr>
                <w:rStyle w:val="Hyperlink"/>
                <w:noProof/>
                <w:lang w:val="en-US"/>
              </w:rPr>
              <w:t>Block diagram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_Toc65352829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8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0A1B857A" w14:textId="24EC63AE" w:rsidR="009C4F38" w:rsidRDefault="00400C7C">
          <w:pPr>
            <w:pStyle w:val="TOC3"/>
            <w:tabs>
              <w:tab w:val="right" w:leader="dot" w:pos="9016"/>
            </w:tabs>
            <w:rPr>
              <w:noProof/>
              <w:kern w:val="0"/>
              <w:lang w:eastAsia="bg-BG"/>
              <w14:ligatures w14:val="none"/>
            </w:rPr>
          </w:pPr>
          <w:hyperlink w:anchor="_Toc65352830" w:history="1">
            <w:r w:rsidR="009C4F38" w:rsidRPr="009A52DD">
              <w:rPr>
                <w:rStyle w:val="Hyperlink"/>
                <w:noProof/>
                <w:lang w:val="en-US"/>
              </w:rPr>
              <w:t>Description of the block diagram</w:t>
            </w:r>
            <w:r w:rsidR="009C4F38">
              <w:rPr>
                <w:noProof/>
                <w:webHidden/>
              </w:rPr>
              <w:tab/>
            </w:r>
            <w:r w:rsidR="009C4F38">
              <w:rPr>
                <w:noProof/>
                <w:webHidden/>
              </w:rPr>
              <w:fldChar w:fldCharType="begin"/>
            </w:r>
            <w:r w:rsidR="009C4F38">
              <w:rPr>
                <w:noProof/>
                <w:webHidden/>
              </w:rPr>
              <w:instrText xml:space="preserve"> PAGEREF _Toc65352830 \h </w:instrText>
            </w:r>
            <w:r w:rsidR="009C4F38">
              <w:rPr>
                <w:noProof/>
                <w:webHidden/>
              </w:rPr>
            </w:r>
            <w:r w:rsidR="009C4F38">
              <w:rPr>
                <w:noProof/>
                <w:webHidden/>
              </w:rPr>
              <w:fldChar w:fldCharType="separate"/>
            </w:r>
            <w:r w:rsidR="009C4F38">
              <w:rPr>
                <w:noProof/>
                <w:webHidden/>
              </w:rPr>
              <w:t>8</w:t>
            </w:r>
            <w:r w:rsidR="009C4F38">
              <w:rPr>
                <w:noProof/>
                <w:webHidden/>
              </w:rPr>
              <w:fldChar w:fldCharType="end"/>
            </w:r>
          </w:hyperlink>
        </w:p>
        <w:p w14:paraId="7F0BD579" w14:textId="2BAD24AB" w:rsidR="00A95E38" w:rsidRPr="00B607C5" w:rsidRDefault="00A95E38">
          <w:pPr>
            <w:rPr>
              <w:lang w:val="en-US"/>
            </w:rPr>
          </w:pPr>
          <w:r w:rsidRPr="00B607C5">
            <w:rPr>
              <w:b/>
              <w:bCs/>
              <w:lang w:val="en-US"/>
            </w:rPr>
            <w:fldChar w:fldCharType="end"/>
          </w:r>
        </w:p>
      </w:sdtContent>
    </w:sdt>
    <w:p w14:paraId="5DAB6C7B" w14:textId="2DA87252" w:rsidR="00906393" w:rsidRPr="00B607C5" w:rsidRDefault="00E830C4" w:rsidP="001F4D83">
      <w:pPr>
        <w:tabs>
          <w:tab w:val="left" w:pos="1843"/>
        </w:tabs>
        <w:rPr>
          <w:caps/>
          <w:sz w:val="32"/>
          <w:szCs w:val="32"/>
          <w:lang w:val="en-US"/>
        </w:rPr>
      </w:pPr>
      <w:r w:rsidRPr="00B607C5">
        <w:rPr>
          <w:sz w:val="32"/>
          <w:szCs w:val="32"/>
          <w:lang w:val="en-US"/>
        </w:rPr>
        <w:br w:type="page"/>
      </w:r>
    </w:p>
    <w:p w14:paraId="02EB378F" w14:textId="77777777" w:rsidR="008074FE" w:rsidRPr="00B607C5" w:rsidRDefault="008074FE" w:rsidP="00906393">
      <w:pPr>
        <w:pStyle w:val="Heading1"/>
        <w:rPr>
          <w:sz w:val="32"/>
          <w:szCs w:val="32"/>
          <w:lang w:val="en-US"/>
        </w:rPr>
      </w:pPr>
    </w:p>
    <w:bookmarkStart w:id="0" w:name="_Toc65352815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135919152"/>
        <w:placeholder>
          <w:docPart w:val="BA536AE39FE54DD2A713ED7D92FFDE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61257A7" w14:textId="3B866E20" w:rsidR="00906393" w:rsidRPr="00B607C5" w:rsidRDefault="00274A9D" w:rsidP="00F348C1">
          <w:pPr>
            <w:pStyle w:val="Heading1"/>
            <w:jc w:val="center"/>
            <w:rPr>
              <w:sz w:val="32"/>
              <w:szCs w:val="32"/>
              <w:lang w:val="en-US"/>
            </w:rPr>
          </w:pPr>
          <w:r w:rsidRPr="00B607C5">
            <w:rPr>
              <w:sz w:val="32"/>
              <w:szCs w:val="32"/>
              <w:lang w:val="en-US"/>
            </w:rPr>
            <w:t>Program for Learning English</w:t>
          </w:r>
          <w:r w:rsidRPr="00B607C5">
            <w:rPr>
              <w:sz w:val="32"/>
              <w:szCs w:val="32"/>
              <w:lang w:val="en-US"/>
            </w:rPr>
            <w:br/>
            <w:t>Тenses Easy &amp;&amp; Quick</w:t>
          </w:r>
        </w:p>
      </w:sdtContent>
    </w:sdt>
    <w:bookmarkEnd w:id="0" w:displacedByCustomXml="prev"/>
    <w:p w14:paraId="4076188C" w14:textId="7A89DD59" w:rsidR="00906393" w:rsidRPr="00B607C5" w:rsidRDefault="00E921F3" w:rsidP="00906393">
      <w:pPr>
        <w:pStyle w:val="Heading2"/>
        <w:rPr>
          <w:sz w:val="28"/>
          <w:szCs w:val="28"/>
          <w:lang w:val="en-US"/>
        </w:rPr>
      </w:pPr>
      <w:bookmarkStart w:id="1" w:name="_Toc65352816"/>
      <w:r w:rsidRPr="00E921F3">
        <w:rPr>
          <w:sz w:val="28"/>
          <w:szCs w:val="28"/>
          <w:lang w:val="en-US"/>
        </w:rPr>
        <w:t>Information and Development of a plan</w:t>
      </w:r>
      <w:bookmarkEnd w:id="1"/>
    </w:p>
    <w:p w14:paraId="300D12D4" w14:textId="77777777" w:rsidR="00D22C68" w:rsidRPr="00B607C5" w:rsidRDefault="00D22C68" w:rsidP="00906393">
      <w:pPr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  <w:lang w:val="en-US"/>
        </w:rPr>
        <w:t>PRESENTATION OF THE PROJECT</w:t>
      </w:r>
    </w:p>
    <w:p w14:paraId="476E25B0" w14:textId="77777777" w:rsidR="00D22C68" w:rsidRPr="00B607C5" w:rsidRDefault="00D22C68" w:rsidP="00A95E38">
      <w:pPr>
        <w:tabs>
          <w:tab w:val="center" w:pos="4513"/>
        </w:tabs>
        <w:spacing w:before="0"/>
        <w:rPr>
          <w:lang w:val="en-US"/>
        </w:rPr>
      </w:pPr>
      <w:r w:rsidRPr="00B607C5">
        <w:rPr>
          <w:lang w:val="en-US"/>
        </w:rPr>
        <w:t xml:space="preserve">Our project is a program for studying the tenses and </w:t>
      </w:r>
    </w:p>
    <w:p w14:paraId="1AA5D85D" w14:textId="31A5F9D5" w:rsidR="00906393" w:rsidRPr="00B607C5" w:rsidRDefault="00D22C68" w:rsidP="00A95E38">
      <w:pPr>
        <w:tabs>
          <w:tab w:val="center" w:pos="4513"/>
        </w:tabs>
        <w:spacing w:before="0"/>
        <w:rPr>
          <w:lang w:val="en-US"/>
        </w:rPr>
      </w:pPr>
      <w:r w:rsidRPr="00B607C5">
        <w:rPr>
          <w:lang w:val="en-US"/>
        </w:rPr>
        <w:t>irregular verbs in English</w:t>
      </w:r>
      <w:r w:rsidR="008074FE" w:rsidRPr="00B607C5">
        <w:rPr>
          <w:lang w:val="en-US"/>
        </w:rPr>
        <w:t xml:space="preserve"> </w:t>
      </w:r>
    </w:p>
    <w:p w14:paraId="420B1262" w14:textId="7995DDC7" w:rsidR="00906393" w:rsidRPr="00B607C5" w:rsidRDefault="003A3553" w:rsidP="00906393">
      <w:pPr>
        <w:pStyle w:val="Heading3"/>
        <w:rPr>
          <w:lang w:val="en-US"/>
        </w:rPr>
      </w:pPr>
      <w:bookmarkStart w:id="2" w:name="_Toc65352817"/>
      <w:r w:rsidRPr="00B607C5">
        <w:rPr>
          <w:lang w:val="en-US"/>
        </w:rPr>
        <w:t>Roles in the team</w:t>
      </w:r>
      <w:bookmarkEnd w:id="2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6"/>
        <w:gridCol w:w="8500"/>
      </w:tblGrid>
      <w:tr w:rsidR="00906393" w:rsidRPr="00B607C5" w14:paraId="106C1F94" w14:textId="77777777" w:rsidTr="00507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27D9C9B" w14:textId="77777777" w:rsidR="00906393" w:rsidRPr="00B607C5" w:rsidRDefault="00400C7C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707095580"/>
                <w:placeholder>
                  <w:docPart w:val="6707B29CC6E845FEA30ED57BC904B65A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001F5940" w14:textId="53A04944" w:rsidR="00906393" w:rsidRPr="00B607C5" w:rsidRDefault="003A3553" w:rsidP="001B75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Roles in the team</w:t>
            </w:r>
          </w:p>
        </w:tc>
      </w:tr>
      <w:tr w:rsidR="00906393" w:rsidRPr="00B607C5" w14:paraId="2CC3B05F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A05A809" w14:textId="77777777" w:rsidR="00906393" w:rsidRPr="00B607C5" w:rsidRDefault="00906393" w:rsidP="004F4B35">
            <w:pPr>
              <w:pStyle w:val="ListNumber"/>
              <w:rPr>
                <w:lang w:val="en-US"/>
              </w:rPr>
            </w:pPr>
          </w:p>
        </w:tc>
        <w:tc>
          <w:tcPr>
            <w:tcW w:w="8500" w:type="dxa"/>
          </w:tcPr>
          <w:p w14:paraId="6BB9944C" w14:textId="032BFB62" w:rsidR="001B750C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Nikolay Brankov</w:t>
            </w:r>
            <w:r w:rsidR="001B750C" w:rsidRPr="00B607C5">
              <w:rPr>
                <w:lang w:val="en-US"/>
              </w:rPr>
              <w:t xml:space="preserve"> – Scrum Trainer</w:t>
            </w:r>
          </w:p>
        </w:tc>
      </w:tr>
      <w:tr w:rsidR="002150AB" w:rsidRPr="00B607C5" w14:paraId="665235E2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A39BBE3" w14:textId="77777777" w:rsidR="002150AB" w:rsidRPr="00B607C5" w:rsidRDefault="002150AB" w:rsidP="002150AB">
            <w:pPr>
              <w:pStyle w:val="ListNumber"/>
              <w:rPr>
                <w:lang w:val="en-US"/>
              </w:rPr>
            </w:pPr>
          </w:p>
        </w:tc>
        <w:tc>
          <w:tcPr>
            <w:tcW w:w="8500" w:type="dxa"/>
          </w:tcPr>
          <w:p w14:paraId="3C06D2F3" w14:textId="461F6D8D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Kostadin Taligadzhiev</w:t>
            </w:r>
            <w:r w:rsidR="002150AB" w:rsidRPr="00B607C5">
              <w:rPr>
                <w:lang w:val="en-US"/>
              </w:rPr>
              <w:t xml:space="preserve"> – Quality Engineer</w:t>
            </w:r>
          </w:p>
        </w:tc>
      </w:tr>
      <w:tr w:rsidR="002150AB" w:rsidRPr="00B607C5" w14:paraId="55A7F6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1C8F396" w14:textId="77777777" w:rsidR="002150AB" w:rsidRPr="00B607C5" w:rsidRDefault="002150AB" w:rsidP="002150AB">
            <w:pPr>
              <w:pStyle w:val="ListNumber"/>
              <w:rPr>
                <w:lang w:val="en-US"/>
              </w:rPr>
            </w:pPr>
          </w:p>
        </w:tc>
        <w:tc>
          <w:tcPr>
            <w:tcW w:w="8500" w:type="dxa"/>
          </w:tcPr>
          <w:p w14:paraId="17EF3F67" w14:textId="5D8549BE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Veselin Stoyanov</w:t>
            </w:r>
            <w:r w:rsidR="002150AB" w:rsidRPr="00B607C5">
              <w:rPr>
                <w:lang w:val="en-US"/>
              </w:rPr>
              <w:t xml:space="preserve"> – Front End Developer</w:t>
            </w:r>
          </w:p>
        </w:tc>
      </w:tr>
      <w:tr w:rsidR="002150AB" w:rsidRPr="00B607C5" w14:paraId="33EB4E9E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2A3D3EC" w14:textId="77777777" w:rsidR="002150AB" w:rsidRPr="00B607C5" w:rsidRDefault="002150AB" w:rsidP="002150AB">
            <w:pPr>
              <w:pStyle w:val="ListNumber"/>
              <w:rPr>
                <w:lang w:val="en-US"/>
              </w:rPr>
            </w:pPr>
          </w:p>
        </w:tc>
        <w:tc>
          <w:tcPr>
            <w:tcW w:w="8500" w:type="dxa"/>
          </w:tcPr>
          <w:p w14:paraId="4BEC9C7D" w14:textId="3816970E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Mario Berberov</w:t>
            </w:r>
            <w:r w:rsidR="002150AB" w:rsidRPr="00B607C5">
              <w:rPr>
                <w:lang w:val="en-US"/>
              </w:rPr>
              <w:t xml:space="preserve"> – Back End Developer</w:t>
            </w:r>
          </w:p>
        </w:tc>
      </w:tr>
      <w:tr w:rsidR="002150AB" w:rsidRPr="00B607C5" w14:paraId="0D718EE4" w14:textId="77777777" w:rsidTr="00507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D0B940D" w14:textId="77777777" w:rsidR="002150AB" w:rsidRPr="00B607C5" w:rsidRDefault="002150AB" w:rsidP="002150AB">
            <w:pPr>
              <w:pStyle w:val="ListNumber"/>
              <w:rPr>
                <w:lang w:val="en-US"/>
              </w:rPr>
            </w:pPr>
          </w:p>
        </w:tc>
        <w:tc>
          <w:tcPr>
            <w:tcW w:w="8500" w:type="dxa"/>
          </w:tcPr>
          <w:p w14:paraId="486E1D25" w14:textId="778BF714" w:rsidR="002150AB" w:rsidRPr="00B607C5" w:rsidRDefault="00D22C68" w:rsidP="00F81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Radoslav Ivanov</w:t>
            </w:r>
            <w:r w:rsidR="002150AB" w:rsidRPr="00B607C5">
              <w:rPr>
                <w:lang w:val="en-US"/>
              </w:rPr>
              <w:t xml:space="preserve"> – Code Check</w:t>
            </w:r>
          </w:p>
        </w:tc>
      </w:tr>
    </w:tbl>
    <w:p w14:paraId="7119D25E" w14:textId="404D94A2" w:rsidR="00906393" w:rsidRPr="00B607C5" w:rsidRDefault="00507F4F" w:rsidP="00906393">
      <w:pPr>
        <w:pStyle w:val="Heading3"/>
        <w:rPr>
          <w:lang w:val="en-US"/>
        </w:rPr>
      </w:pPr>
      <w:r w:rsidRPr="00B607C5">
        <w:rPr>
          <w:lang w:val="en-US"/>
        </w:rPr>
        <w:t> </w:t>
      </w:r>
      <w:bookmarkStart w:id="3" w:name="_Toc65352818"/>
      <w:r w:rsidR="003A3553" w:rsidRPr="00B607C5">
        <w:rPr>
          <w:lang w:val="en-US"/>
        </w:rPr>
        <w:t>Introduction</w:t>
      </w:r>
      <w:bookmarkEnd w:id="3"/>
    </w:p>
    <w:tbl>
      <w:tblPr>
        <w:tblStyle w:val="a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6"/>
        <w:gridCol w:w="8545"/>
      </w:tblGrid>
      <w:tr w:rsidR="00906393" w:rsidRPr="00B607C5" w14:paraId="7D575462" w14:textId="77777777" w:rsidTr="003A3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95C7A58" w14:textId="77777777" w:rsidR="00906393" w:rsidRPr="00B607C5" w:rsidRDefault="00400C7C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63196538"/>
                <w:placeholder>
                  <w:docPart w:val="F8D063D167994F75BAD34F2D9614223E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35C97509" w14:textId="7F366281" w:rsidR="00906393" w:rsidRPr="00B607C5" w:rsidRDefault="00507F4F" w:rsidP="00507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 </w:t>
            </w:r>
            <w:r w:rsidR="003A3553" w:rsidRPr="00B607C5">
              <w:rPr>
                <w:lang w:val="en-US"/>
              </w:rPr>
              <w:t>Introduction</w:t>
            </w:r>
          </w:p>
        </w:tc>
      </w:tr>
      <w:tr w:rsidR="00906393" w:rsidRPr="00B607C5" w14:paraId="2DF20420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E27B00A" w14:textId="77777777" w:rsidR="00906393" w:rsidRPr="00B607C5" w:rsidRDefault="00906393" w:rsidP="0092466F">
            <w:pPr>
              <w:pStyle w:val="ListNumber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C05274A" w14:textId="77777777" w:rsidR="00D22C68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is the product?</w:t>
            </w:r>
          </w:p>
          <w:p w14:paraId="5C9811BA" w14:textId="76E3F715" w:rsidR="00906393" w:rsidRPr="00B607C5" w:rsidRDefault="00D22C68" w:rsidP="0099745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product is a program containing a test with 4 exercises for Present Simple, Present Continuous, Past Simple, Past Continuous, Present Perfect and Future Simple tenses in English. Also a learning table for Irregular verbs and a Guess The Word game.</w:t>
            </w:r>
          </w:p>
        </w:tc>
      </w:tr>
      <w:tr w:rsidR="00906393" w:rsidRPr="00B607C5" w14:paraId="57EC9167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0061E4C" w14:textId="0D42A4FE" w:rsidR="00906393" w:rsidRPr="00B607C5" w:rsidRDefault="00906393" w:rsidP="0092466F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39616D3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Where is it available?</w:t>
            </w:r>
          </w:p>
          <w:p w14:paraId="3054D2E9" w14:textId="7C22B022" w:rsidR="00507F4F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Our collaborative work took place in GitHub and in order for the files to be accessible to everyone they were uploaded in the GitHub Repository of our project.</w:t>
            </w:r>
          </w:p>
        </w:tc>
      </w:tr>
      <w:tr w:rsidR="00906393" w:rsidRPr="00B607C5" w14:paraId="0C4C755A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4EAFD9C" w14:textId="77777777" w:rsidR="00906393" w:rsidRPr="00B607C5" w:rsidRDefault="00906393" w:rsidP="0092466F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19B3553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Communication?</w:t>
            </w:r>
          </w:p>
          <w:p w14:paraId="19AD1168" w14:textId="23FB1F61" w:rsidR="00943729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Communication is realized through Teams. Thanks to all the features and the provided visualization - on-screen communication and feedback are sufficiently complete.</w:t>
            </w:r>
          </w:p>
        </w:tc>
      </w:tr>
      <w:tr w:rsidR="00906393" w:rsidRPr="00B607C5" w14:paraId="6C4C1CDD" w14:textId="77777777" w:rsidTr="003A3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B94D5A5" w14:textId="77777777" w:rsidR="00906393" w:rsidRPr="00B607C5" w:rsidRDefault="00906393" w:rsidP="0092466F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45" w:type="dxa"/>
          </w:tcPr>
          <w:p w14:paraId="1BD99786" w14:textId="77777777" w:rsidR="00D22C68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What technologies are used?</w:t>
            </w:r>
          </w:p>
          <w:p w14:paraId="5B041A62" w14:textId="5B783217" w:rsidR="00943729" w:rsidRPr="00B607C5" w:rsidRDefault="00D22C68" w:rsidP="0092466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technologies used are Visual Studio as Code Editor, C ++ is the programming language with which the code is written, Git</w:t>
            </w:r>
            <w:r w:rsidR="00B607C5">
              <w:rPr>
                <w:color w:val="716767" w:themeColor="accent6" w:themeShade="BF"/>
                <w:lang w:val="en-US"/>
              </w:rPr>
              <w:t xml:space="preserve"> </w:t>
            </w:r>
            <w:r w:rsidRPr="00B607C5">
              <w:rPr>
                <w:color w:val="716767" w:themeColor="accent6" w:themeShade="BF"/>
                <w:lang w:val="en-US"/>
              </w:rPr>
              <w:t xml:space="preserve"> and GitHub for collaborative work, Teams - connection and communication, PowerPoint - preparing a presentation, Word - preparing documentation.</w:t>
            </w:r>
          </w:p>
        </w:tc>
      </w:tr>
    </w:tbl>
    <w:p w14:paraId="43682A7B" w14:textId="5EDA6EEC" w:rsidR="00906393" w:rsidRPr="00B607C5" w:rsidRDefault="00E921F3" w:rsidP="00F77BD1">
      <w:pPr>
        <w:pStyle w:val="Heading3"/>
        <w:spacing w:before="960" w:after="240"/>
        <w:rPr>
          <w:lang w:val="en-US"/>
        </w:rPr>
      </w:pPr>
      <w:bookmarkStart w:id="4" w:name="_Toc65352819"/>
      <w:r w:rsidRPr="00E921F3">
        <w:rPr>
          <w:lang w:val="en-US"/>
        </w:rPr>
        <w:lastRenderedPageBreak/>
        <w:t>Method and Manner of implementation</w:t>
      </w:r>
      <w:bookmarkEnd w:id="4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26"/>
        <w:gridCol w:w="8500"/>
      </w:tblGrid>
      <w:tr w:rsidR="00906393" w:rsidRPr="00B607C5" w14:paraId="419E65E4" w14:textId="77777777" w:rsidTr="08426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C66B0F3" w14:textId="77777777" w:rsidR="00906393" w:rsidRPr="00B607C5" w:rsidRDefault="00400C7C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70015751"/>
                <w:placeholder>
                  <w:docPart w:val="CB7FD42CB2B940D9B77413F748F1BAA2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00" w:type="dxa"/>
          </w:tcPr>
          <w:p w14:paraId="377F5D8F" w14:textId="2F2B0AC1" w:rsidR="00906393" w:rsidRPr="00B607C5" w:rsidRDefault="003A3553" w:rsidP="00864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607C5">
              <w:rPr>
                <w:bCs/>
                <w:lang w:val="en-US"/>
              </w:rPr>
              <w:t>METHODS AND MANNER OF IMPLEMENTATION</w:t>
            </w:r>
          </w:p>
        </w:tc>
      </w:tr>
      <w:tr w:rsidR="00906393" w:rsidRPr="00B607C5" w14:paraId="27D3517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EEC669" w14:textId="77777777" w:rsidR="00906393" w:rsidRPr="00B607C5" w:rsidRDefault="00906393" w:rsidP="00F77BD1">
            <w:pPr>
              <w:pStyle w:val="ListNumber"/>
              <w:numPr>
                <w:ilvl w:val="0"/>
                <w:numId w:val="12"/>
              </w:numPr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05360C0D" w14:textId="730140D6" w:rsidR="00634322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Productive work</w:t>
            </w:r>
          </w:p>
          <w:p w14:paraId="1E75A0ED" w14:textId="7FA679FA" w:rsidR="00906393" w:rsidRPr="00B607C5" w:rsidRDefault="0074074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tasks are defined in a way that everyone is aware of the tasks performed so far in order to present and answer quickly, clearly and accurately, and teamwork is more efficient and productive.</w:t>
            </w:r>
          </w:p>
        </w:tc>
      </w:tr>
      <w:tr w:rsidR="00906393" w:rsidRPr="00B607C5" w14:paraId="485689FF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656B9AB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2ECDF245" w14:textId="5D648107" w:rsidR="00906393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Distribution of tasks</w:t>
            </w:r>
          </w:p>
          <w:p w14:paraId="0D72137E" w14:textId="0121024B" w:rsidR="00FD779F" w:rsidRPr="00B607C5" w:rsidRDefault="00740742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For each task, a person is selected who is more familiar with the field and will be able to perform the task in the most competent way possible.</w:t>
            </w:r>
          </w:p>
        </w:tc>
      </w:tr>
      <w:tr w:rsidR="00906393" w:rsidRPr="00B607C5" w14:paraId="2E65A6C1" w14:textId="77777777" w:rsidTr="0842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5FB0818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500" w:type="dxa"/>
          </w:tcPr>
          <w:p w14:paraId="02B2775C" w14:textId="1192B920" w:rsidR="00906393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Terms</w:t>
            </w:r>
          </w:p>
          <w:p w14:paraId="6ED904BB" w14:textId="05B40ACD" w:rsidR="00802B0A" w:rsidRPr="00B607C5" w:rsidRDefault="00740742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Observance of dates was reminded by the Scrum Trainer. A meeting of the team is held every week to discuss the amount of time needed to complete the assigned task.</w:t>
            </w:r>
          </w:p>
        </w:tc>
      </w:tr>
    </w:tbl>
    <w:p w14:paraId="67E0E4FD" w14:textId="372380EF" w:rsidR="00A95E38" w:rsidRPr="00B607C5" w:rsidRDefault="00FC6C3B" w:rsidP="00F66062">
      <w:pPr>
        <w:pStyle w:val="Heading2"/>
        <w:spacing w:before="720" w:after="100" w:afterAutospacing="1"/>
        <w:rPr>
          <w:sz w:val="28"/>
          <w:szCs w:val="28"/>
          <w:lang w:val="en-US"/>
        </w:rPr>
      </w:pPr>
      <w:bookmarkStart w:id="5" w:name="_Toc65352820"/>
      <w:r w:rsidRPr="00B607C5">
        <w:rPr>
          <w:sz w:val="28"/>
          <w:szCs w:val="28"/>
          <w:lang w:val="en-US"/>
        </w:rPr>
        <w:t>tables in the code</w:t>
      </w:r>
      <w:bookmarkEnd w:id="5"/>
    </w:p>
    <w:tbl>
      <w:tblPr>
        <w:tblStyle w:val="a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50"/>
        <w:gridCol w:w="8192"/>
      </w:tblGrid>
      <w:tr w:rsidR="00A95E38" w:rsidRPr="00B607C5" w14:paraId="440D2B3F" w14:textId="77777777" w:rsidTr="0047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9BDA44D" w14:textId="77777777" w:rsidR="00A95E38" w:rsidRPr="00B607C5" w:rsidRDefault="00400C7C" w:rsidP="0047754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1782763553"/>
                <w:placeholder>
                  <w:docPart w:val="2DEF5F8770334DC88343BE45CC049B5A"/>
                </w:placeholder>
                <w:temporary/>
                <w:showingPlcHdr/>
                <w15:appearance w15:val="hidden"/>
              </w:sdtPr>
              <w:sdtEndPr/>
              <w:sdtContent>
                <w:r w:rsidR="00A95E38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192" w:type="dxa"/>
          </w:tcPr>
          <w:p w14:paraId="3B54ECCC" w14:textId="38ABF519" w:rsidR="00A95E38" w:rsidRPr="00B607C5" w:rsidRDefault="00740742" w:rsidP="00740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Questions</w:t>
            </w:r>
          </w:p>
        </w:tc>
      </w:tr>
      <w:tr w:rsidR="00A95E38" w:rsidRPr="00B607C5" w14:paraId="540BA444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840E142" w14:textId="77777777" w:rsidR="00A95E38" w:rsidRPr="00B607C5" w:rsidRDefault="00A95E38" w:rsidP="00477547">
            <w:pPr>
              <w:pStyle w:val="ListNumber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8192" w:type="dxa"/>
          </w:tcPr>
          <w:p w14:paraId="48F39B1F" w14:textId="3A5AE3AF" w:rsidR="00634322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selecting a program</w:t>
            </w:r>
          </w:p>
          <w:p w14:paraId="7C0E84DA" w14:textId="2FE123C7" w:rsidR="00A95E38" w:rsidRPr="00B607C5" w:rsidRDefault="00740742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user has a choice between "Practice English Tenses", "Play Guess The Word", "Practice Irregular Verbs", to select you must enter the appropriate number.</w:t>
            </w:r>
          </w:p>
        </w:tc>
      </w:tr>
      <w:tr w:rsidR="00A95E38" w:rsidRPr="00B607C5" w14:paraId="498A29F5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DA9B552" w14:textId="77777777" w:rsidR="00A95E38" w:rsidRPr="00B607C5" w:rsidRDefault="00A95E38" w:rsidP="00477547">
            <w:pPr>
              <w:pStyle w:val="ListNumber"/>
              <w:rPr>
                <w:lang w:val="en-US"/>
              </w:rPr>
            </w:pPr>
          </w:p>
        </w:tc>
        <w:tc>
          <w:tcPr>
            <w:tcW w:w="8192" w:type="dxa"/>
          </w:tcPr>
          <w:p w14:paraId="529DE4DA" w14:textId="0D37C910" w:rsidR="00A95E38" w:rsidRPr="00B607C5" w:rsidRDefault="00740742" w:rsidP="0063432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selecting a</w:t>
            </w:r>
            <w:r w:rsidR="00A7099D" w:rsidRPr="00B607C5">
              <w:rPr>
                <w:lang w:val="en-US"/>
              </w:rPr>
              <w:t xml:space="preserve"> tense</w:t>
            </w:r>
          </w:p>
          <w:p w14:paraId="0E6165C7" w14:textId="6BF00269" w:rsidR="00A95E38" w:rsidRPr="00B607C5" w:rsidRDefault="00A7099D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tenses provided for practice are Present Simple, Continuous and Perfect, Past Simple, Past Prolonged and Future Time.</w:t>
            </w:r>
          </w:p>
        </w:tc>
      </w:tr>
      <w:tr w:rsidR="00A95E38" w:rsidRPr="00B607C5" w14:paraId="0BE46C6F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4786B5A" w14:textId="77777777" w:rsidR="00A95E38" w:rsidRPr="00B607C5" w:rsidRDefault="00A95E38" w:rsidP="00477547">
            <w:pPr>
              <w:pStyle w:val="ListNumber"/>
              <w:rPr>
                <w:lang w:val="en-US"/>
              </w:rPr>
            </w:pPr>
          </w:p>
        </w:tc>
        <w:tc>
          <w:tcPr>
            <w:tcW w:w="8192" w:type="dxa"/>
          </w:tcPr>
          <w:p w14:paraId="74E2F638" w14:textId="44ED0C6D" w:rsidR="00F66062" w:rsidRPr="00B607C5" w:rsidRDefault="00A7099D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Result Table</w:t>
            </w:r>
          </w:p>
          <w:p w14:paraId="6D0FA2C6" w14:textId="75286DA2" w:rsidR="00A95E38" w:rsidRPr="00B607C5" w:rsidRDefault="00A7099D" w:rsidP="00060E1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result of the game Guess The Word is printed on the console in the table. And in Practice English Tenses, a score calculated according to the scale is also displayed.</w:t>
            </w:r>
          </w:p>
        </w:tc>
      </w:tr>
      <w:tr w:rsidR="00A95E38" w:rsidRPr="00B607C5" w14:paraId="6B9CEEE3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5520A462" w14:textId="77777777" w:rsidR="00A95E38" w:rsidRPr="00B607C5" w:rsidRDefault="00A95E38" w:rsidP="00477547">
            <w:pPr>
              <w:pStyle w:val="ListNumber"/>
              <w:rPr>
                <w:lang w:val="en-US"/>
              </w:rPr>
            </w:pPr>
          </w:p>
        </w:tc>
        <w:tc>
          <w:tcPr>
            <w:tcW w:w="8192" w:type="dxa"/>
          </w:tcPr>
          <w:p w14:paraId="08D120C3" w14:textId="19AB6677" w:rsidR="00F66062" w:rsidRPr="00B607C5" w:rsidRDefault="00A7099D" w:rsidP="00F66062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Table for Irregular verbs</w:t>
            </w:r>
          </w:p>
          <w:p w14:paraId="5534F4B7" w14:textId="6020ABDA" w:rsidR="00A95E38" w:rsidRPr="00B607C5" w:rsidRDefault="00A7099D" w:rsidP="00F77BD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Inside the table, only irregular verbs in their infinitive form are initially displayed. You can then control what appears on the screen with commands or correct answers.</w:t>
            </w:r>
          </w:p>
        </w:tc>
      </w:tr>
      <w:tr w:rsidR="00A95E38" w:rsidRPr="00B607C5" w14:paraId="439334EA" w14:textId="77777777" w:rsidTr="00477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E857592" w14:textId="77777777" w:rsidR="00A95E38" w:rsidRPr="00B607C5" w:rsidRDefault="00A95E38" w:rsidP="00477547">
            <w:pPr>
              <w:pStyle w:val="ListNumber"/>
              <w:rPr>
                <w:lang w:val="en-US"/>
              </w:rPr>
            </w:pPr>
          </w:p>
        </w:tc>
        <w:tc>
          <w:tcPr>
            <w:tcW w:w="8192" w:type="dxa"/>
          </w:tcPr>
          <w:p w14:paraId="1B12A82A" w14:textId="77777777" w:rsidR="00A7099D" w:rsidRPr="00B607C5" w:rsidRDefault="00A7099D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Exit or Return Table to Menu</w:t>
            </w:r>
          </w:p>
          <w:p w14:paraId="4A15DB84" w14:textId="10566ABC" w:rsidR="00A95E38" w:rsidRPr="00B607C5" w:rsidRDefault="00A7099D" w:rsidP="0064615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At input 1 the program returns to the Main Menu. At 0, the program ends.</w:t>
            </w:r>
          </w:p>
        </w:tc>
      </w:tr>
    </w:tbl>
    <w:p w14:paraId="55969523" w14:textId="3E5EF558" w:rsidR="00F77BD1" w:rsidRPr="00B607C5" w:rsidRDefault="00FC6C3B" w:rsidP="00A7099D">
      <w:pPr>
        <w:pStyle w:val="Heading2"/>
        <w:rPr>
          <w:sz w:val="28"/>
          <w:szCs w:val="28"/>
          <w:lang w:val="en-US"/>
        </w:rPr>
      </w:pPr>
      <w:bookmarkStart w:id="6" w:name="_Toc65352821"/>
      <w:r w:rsidRPr="00B607C5">
        <w:rPr>
          <w:sz w:val="28"/>
          <w:szCs w:val="28"/>
          <w:lang w:val="en-US"/>
        </w:rPr>
        <w:lastRenderedPageBreak/>
        <w:t>Testing the Plan</w:t>
      </w:r>
      <w:bookmarkEnd w:id="6"/>
    </w:p>
    <w:p w14:paraId="3270CAC5" w14:textId="7FB26A1D" w:rsidR="00F77BD1" w:rsidRPr="00B607C5" w:rsidRDefault="00FC6C3B" w:rsidP="00F77BD1">
      <w:pPr>
        <w:pStyle w:val="Heading3"/>
        <w:spacing w:after="240"/>
        <w:rPr>
          <w:lang w:val="en-US"/>
        </w:rPr>
      </w:pPr>
      <w:bookmarkStart w:id="7" w:name="_Toc65352822"/>
      <w:r w:rsidRPr="00B607C5">
        <w:rPr>
          <w:lang w:val="en-US"/>
        </w:rPr>
        <w:t>All tasks to perform</w:t>
      </w:r>
      <w:bookmarkEnd w:id="7"/>
    </w:p>
    <w:tbl>
      <w:tblPr>
        <w:tblStyle w:val="a"/>
        <w:tblW w:w="5104" w:type="pct"/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49"/>
        <w:gridCol w:w="8365"/>
      </w:tblGrid>
      <w:tr w:rsidR="00906393" w:rsidRPr="00B607C5" w14:paraId="72F4729C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9D6672D" w14:textId="77777777" w:rsidR="00906393" w:rsidRPr="00B607C5" w:rsidRDefault="00400C7C" w:rsidP="00F77BD1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767840333"/>
                <w:placeholder>
                  <w:docPart w:val="595F405EDE594CA48A00225049216CE5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364" w:type="dxa"/>
          </w:tcPr>
          <w:p w14:paraId="5B964A18" w14:textId="70DCE9BE" w:rsidR="00906393" w:rsidRPr="00B607C5" w:rsidRDefault="00A7099D" w:rsidP="00F77BD1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Completed tasks</w:t>
            </w:r>
          </w:p>
        </w:tc>
      </w:tr>
      <w:tr w:rsidR="00906393" w:rsidRPr="00B607C5" w14:paraId="566F75A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049F31CB" w14:textId="77777777" w:rsidR="00906393" w:rsidRPr="00B607C5" w:rsidRDefault="00906393" w:rsidP="00F77BD1">
            <w:pPr>
              <w:pStyle w:val="ListNumber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3EF14887" w14:textId="17FA1B32" w:rsidR="00B70E6C" w:rsidRPr="00B607C5" w:rsidRDefault="00A7099D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Create a home page and menu</w:t>
            </w:r>
          </w:p>
          <w:p w14:paraId="7B70B602" w14:textId="7A0346C9" w:rsidR="00906393" w:rsidRPr="00B607C5" w:rsidRDefault="00137C6F" w:rsidP="00634322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home page contains a logo, a horizontal line, and the three options provided. The menu is to practice the tenses in English.</w:t>
            </w:r>
          </w:p>
        </w:tc>
      </w:tr>
      <w:tr w:rsidR="00906393" w:rsidRPr="00B607C5" w14:paraId="4730E4B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3128261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1397B369" w14:textId="609D15D9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Create a game</w:t>
            </w:r>
            <w:r w:rsidR="007504C0" w:rsidRPr="00B607C5">
              <w:rPr>
                <w:lang w:val="en-US"/>
              </w:rPr>
              <w:t xml:space="preserve"> Guess The Word</w:t>
            </w:r>
          </w:p>
          <w:p w14:paraId="2C4E8B01" w14:textId="71802F9F" w:rsidR="00233F15" w:rsidRPr="00B607C5" w:rsidRDefault="00137C6F" w:rsidP="00F77BD1">
            <w:pPr>
              <w:spacing w:before="0"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 game in which the vowels are erased and the word must be guessed.</w:t>
            </w:r>
          </w:p>
        </w:tc>
      </w:tr>
      <w:tr w:rsidR="00906393" w:rsidRPr="00B607C5" w14:paraId="743AFF9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2486C05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7D24520D" w14:textId="2A81B091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Printing the man in case of mistakes</w:t>
            </w:r>
          </w:p>
          <w:p w14:paraId="20CA7735" w14:textId="57EEAC78" w:rsidR="00233F15" w:rsidRPr="00B607C5" w:rsidRDefault="00137C6F" w:rsidP="00F77BD1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 the first mistake the head is printed, in the second the body and the head, and in the third the game ends and the whole man is printed.</w:t>
            </w:r>
          </w:p>
        </w:tc>
      </w:tr>
      <w:tr w:rsidR="00906393" w:rsidRPr="00B607C5" w14:paraId="7F47F2A8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101652C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2DED8D30" w14:textId="3429D7A0" w:rsidR="007504C0" w:rsidRPr="00B607C5" w:rsidRDefault="007504C0" w:rsidP="00923DF0">
            <w:pPr>
              <w:spacing w:before="40" w:after="8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Simple</w:t>
            </w:r>
            <w:r w:rsidR="00137C6F" w:rsidRPr="00B607C5">
              <w:rPr>
                <w:lang w:val="en-US"/>
              </w:rPr>
              <w:t xml:space="preserve"> and types of exercises</w:t>
            </w:r>
          </w:p>
          <w:p w14:paraId="4A024243" w14:textId="5E8FA722" w:rsidR="006177D0" w:rsidRPr="00B607C5" w:rsidRDefault="00137C6F" w:rsidP="00A3307C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types of tasks are a missing word, with an optional answer, correcting mistakes and transforming a sentence into a question.</w:t>
            </w:r>
          </w:p>
        </w:tc>
      </w:tr>
      <w:tr w:rsidR="00906393" w:rsidRPr="00B607C5" w14:paraId="7464D52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B99056E" w14:textId="77777777" w:rsidR="00906393" w:rsidRPr="00B607C5" w:rsidRDefault="00906393" w:rsidP="00F77BD1">
            <w:pPr>
              <w:pStyle w:val="ListNumber"/>
              <w:spacing w:after="120"/>
              <w:rPr>
                <w:lang w:val="en-US"/>
              </w:rPr>
            </w:pPr>
          </w:p>
        </w:tc>
        <w:tc>
          <w:tcPr>
            <w:tcW w:w="8364" w:type="dxa"/>
          </w:tcPr>
          <w:p w14:paraId="11342598" w14:textId="2478423B" w:rsidR="00906393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 the rest of the tenses</w:t>
            </w:r>
          </w:p>
          <w:p w14:paraId="5B3A2CAA" w14:textId="1729BE82" w:rsidR="006177D0" w:rsidRPr="00B607C5" w:rsidRDefault="00137C6F" w:rsidP="00793AD3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Four types of exercises are provided for each of the six times</w:t>
            </w:r>
            <w:r w:rsidR="00793AD3" w:rsidRPr="00B607C5">
              <w:rPr>
                <w:color w:val="716767" w:themeColor="accent6" w:themeShade="BF"/>
                <w:lang w:val="en-US"/>
              </w:rPr>
              <w:t>.</w:t>
            </w:r>
          </w:p>
        </w:tc>
      </w:tr>
      <w:tr w:rsidR="007504C0" w:rsidRPr="00B607C5" w14:paraId="782C459C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5F4E00E1" w14:textId="084688B2" w:rsidR="007504C0" w:rsidRPr="00B607C5" w:rsidRDefault="007504C0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7</w:t>
            </w:r>
          </w:p>
        </w:tc>
        <w:tc>
          <w:tcPr>
            <w:tcW w:w="8365" w:type="dxa"/>
          </w:tcPr>
          <w:p w14:paraId="4E849A1E" w14:textId="6CD55C64" w:rsidR="007504C0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Learning of</w:t>
            </w:r>
            <w:r w:rsidR="00C749D2" w:rsidRPr="00B607C5">
              <w:rPr>
                <w:lang w:val="en-US"/>
              </w:rPr>
              <w:t xml:space="preserve"> Irregular Verbs</w:t>
            </w:r>
          </w:p>
          <w:p w14:paraId="50195DB2" w14:textId="648932BA" w:rsidR="007504C0" w:rsidRPr="00B607C5" w:rsidRDefault="00137C6F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Table with incorrect verbs in their three tenses. It is possible to enter each of them, regardless of which one is in order.</w:t>
            </w:r>
          </w:p>
        </w:tc>
      </w:tr>
      <w:tr w:rsidR="007504C0" w:rsidRPr="00B607C5" w14:paraId="51A91FD3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40DED73E" w14:textId="18374FC1" w:rsidR="007504C0" w:rsidRPr="00B607C5" w:rsidRDefault="007504C0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8</w:t>
            </w:r>
          </w:p>
        </w:tc>
        <w:tc>
          <w:tcPr>
            <w:tcW w:w="8364" w:type="dxa"/>
          </w:tcPr>
          <w:p w14:paraId="3FF43313" w14:textId="190E9CB1" w:rsidR="007504C0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 commands</w:t>
            </w:r>
          </w:p>
          <w:p w14:paraId="165839AB" w14:textId="06D1E4CD" w:rsidR="00C749D2" w:rsidRPr="00B607C5" w:rsidRDefault="00137C6F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commands can be used as needed. Each of them has a unique function for helping and interactively learning verbs.</w:t>
            </w:r>
          </w:p>
        </w:tc>
      </w:tr>
      <w:tr w:rsidR="00C749D2" w:rsidRPr="00B607C5" w14:paraId="4F857B8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7D7941F3" w14:textId="2B99F146" w:rsidR="00C749D2" w:rsidRPr="00B607C5" w:rsidRDefault="00F77BD1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9</w:t>
            </w:r>
          </w:p>
        </w:tc>
        <w:tc>
          <w:tcPr>
            <w:tcW w:w="8364" w:type="dxa"/>
          </w:tcPr>
          <w:p w14:paraId="2FE3F2E0" w14:textId="539A8DEF" w:rsidR="00C749D2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  <w:p w14:paraId="56E94EEB" w14:textId="4A26FB62" w:rsidR="00C749D2" w:rsidRPr="00B607C5" w:rsidRDefault="00137C6F" w:rsidP="0039698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presentation is automated. The voice of each team member is recorded in the presentation.</w:t>
            </w:r>
          </w:p>
        </w:tc>
      </w:tr>
      <w:tr w:rsidR="00C749D2" w:rsidRPr="00B607C5" w14:paraId="26082134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1B03B8B3" w14:textId="71DE8521" w:rsidR="00C749D2" w:rsidRPr="00B607C5" w:rsidRDefault="00F77BD1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10</w:t>
            </w:r>
          </w:p>
        </w:tc>
        <w:tc>
          <w:tcPr>
            <w:tcW w:w="8364" w:type="dxa"/>
          </w:tcPr>
          <w:p w14:paraId="78D17E0B" w14:textId="35F66CBD" w:rsidR="00C749D2" w:rsidRPr="00B607C5" w:rsidRDefault="00137C6F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  <w:p w14:paraId="17DD7617" w14:textId="0B5063FD" w:rsidR="00C749D2" w:rsidRPr="00B607C5" w:rsidRDefault="00137C6F" w:rsidP="00F77BD1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Periodically made documentation describes the whole work and each application of the program.</w:t>
            </w:r>
          </w:p>
        </w:tc>
      </w:tr>
      <w:tr w:rsidR="00052063" w:rsidRPr="00B607C5" w14:paraId="48ACC47B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63883899" w14:textId="7644E7EC" w:rsidR="00052063" w:rsidRPr="00B607C5" w:rsidRDefault="00052063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11</w:t>
            </w:r>
          </w:p>
        </w:tc>
        <w:tc>
          <w:tcPr>
            <w:tcW w:w="8364" w:type="dxa"/>
          </w:tcPr>
          <w:p w14:paraId="213CDEBB" w14:textId="267FC189" w:rsidR="00052063" w:rsidRPr="00B607C5" w:rsidRDefault="000E5009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  <w:p w14:paraId="7BF031A0" w14:textId="2365A669" w:rsidR="00396982" w:rsidRPr="00B607C5" w:rsidRDefault="000E5009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block diagram is a visualized, sequential representation of the code.</w:t>
            </w:r>
          </w:p>
        </w:tc>
      </w:tr>
      <w:tr w:rsidR="009A5E68" w:rsidRPr="00B607C5" w14:paraId="5AFD5B36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14:paraId="3C90ADE2" w14:textId="442582EE" w:rsidR="009A5E68" w:rsidRPr="00B607C5" w:rsidRDefault="009A5E68" w:rsidP="00F77BD1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12</w:t>
            </w:r>
          </w:p>
        </w:tc>
        <w:tc>
          <w:tcPr>
            <w:tcW w:w="8364" w:type="dxa"/>
          </w:tcPr>
          <w:p w14:paraId="22F2CB1F" w14:textId="5399EE3F" w:rsidR="009A5E68" w:rsidRPr="00B607C5" w:rsidRDefault="009A5E68" w:rsidP="00923DF0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QR </w:t>
            </w:r>
            <w:r w:rsidR="000E5009" w:rsidRPr="00B607C5">
              <w:rPr>
                <w:lang w:val="en-US"/>
              </w:rPr>
              <w:t>Documentation</w:t>
            </w:r>
          </w:p>
          <w:p w14:paraId="156B9344" w14:textId="550044A1" w:rsidR="00396982" w:rsidRPr="00B607C5" w:rsidRDefault="000E5009" w:rsidP="00634322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Checking the correctness of the code</w:t>
            </w:r>
          </w:p>
        </w:tc>
      </w:tr>
    </w:tbl>
    <w:p w14:paraId="00E36E17" w14:textId="456986C9" w:rsidR="00906393" w:rsidRPr="00B607C5" w:rsidRDefault="00FC6C3B" w:rsidP="00F77BD1">
      <w:pPr>
        <w:pStyle w:val="Heading3"/>
        <w:spacing w:before="1200" w:after="240"/>
        <w:rPr>
          <w:lang w:val="en-US"/>
        </w:rPr>
      </w:pPr>
      <w:bookmarkStart w:id="8" w:name="_Toc65352823"/>
      <w:r w:rsidRPr="00B607C5">
        <w:rPr>
          <w:lang w:val="en-US"/>
        </w:rPr>
        <w:lastRenderedPageBreak/>
        <w:t>Rules for the Game</w:t>
      </w:r>
      <w:bookmarkEnd w:id="8"/>
    </w:p>
    <w:tbl>
      <w:tblPr>
        <w:tblStyle w:val="a"/>
        <w:tblW w:w="4947" w:type="pct"/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50"/>
        <w:gridCol w:w="8080"/>
      </w:tblGrid>
      <w:tr w:rsidR="00906393" w:rsidRPr="00B607C5" w14:paraId="4BCEC23F" w14:textId="77777777" w:rsidTr="00FC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2A84C9" w14:textId="77777777" w:rsidR="00906393" w:rsidRPr="00B607C5" w:rsidRDefault="00400C7C" w:rsidP="005A03E4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-1274552842"/>
                <w:placeholder>
                  <w:docPart w:val="DB23DE6621584095915142231F9E1313"/>
                </w:placeholder>
                <w:temporary/>
                <w:showingPlcHdr/>
                <w15:appearance w15:val="hidden"/>
              </w:sdtPr>
              <w:sdtEndPr/>
              <w:sdtContent>
                <w:r w:rsidR="00906393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080" w:type="dxa"/>
          </w:tcPr>
          <w:p w14:paraId="44039FFF" w14:textId="66E71EA6" w:rsidR="00906393" w:rsidRPr="00B607C5" w:rsidRDefault="000E5009" w:rsidP="00CD7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Regulations</w:t>
            </w:r>
          </w:p>
        </w:tc>
      </w:tr>
      <w:tr w:rsidR="00906393" w:rsidRPr="00B607C5" w14:paraId="20F1BD19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299C43A" w14:textId="77777777" w:rsidR="00906393" w:rsidRPr="00B607C5" w:rsidRDefault="00906393" w:rsidP="00906393">
            <w:pPr>
              <w:pStyle w:val="ListNumber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8080" w:type="dxa"/>
          </w:tcPr>
          <w:p w14:paraId="07FC447E" w14:textId="01BAFE67" w:rsidR="00906393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lang w:val="en-US"/>
              </w:rPr>
              <w:t>Introduction to the game</w:t>
            </w:r>
          </w:p>
          <w:p w14:paraId="3869F7A5" w14:textId="21CB3261" w:rsidR="00F81628" w:rsidRPr="00B607C5" w:rsidRDefault="000E5009" w:rsidP="00923DF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When entering the player has the right to only a whole word, if you try to enter a missing letter, the program will accept the answer as wrong.</w:t>
            </w:r>
          </w:p>
        </w:tc>
      </w:tr>
      <w:tr w:rsidR="00906393" w:rsidRPr="00B607C5" w14:paraId="6BD5557A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DDBEF00" w14:textId="77777777" w:rsidR="00906393" w:rsidRPr="00B607C5" w:rsidRDefault="00906393" w:rsidP="00906393">
            <w:pPr>
              <w:pStyle w:val="ListNumber"/>
              <w:rPr>
                <w:lang w:val="en-US"/>
              </w:rPr>
            </w:pPr>
          </w:p>
        </w:tc>
        <w:tc>
          <w:tcPr>
            <w:tcW w:w="8080" w:type="dxa"/>
          </w:tcPr>
          <w:p w14:paraId="679CAFD1" w14:textId="71350B72" w:rsidR="00906393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Purpose of the game</w:t>
            </w:r>
          </w:p>
          <w:p w14:paraId="59819CFD" w14:textId="628ED802" w:rsidR="00CD701B" w:rsidRPr="00B607C5" w:rsidRDefault="000E5009" w:rsidP="00F81628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goal is to get to know as many words as possible.</w:t>
            </w:r>
          </w:p>
        </w:tc>
      </w:tr>
      <w:tr w:rsidR="003C7B5B" w:rsidRPr="00B607C5" w14:paraId="645BD77D" w14:textId="77777777" w:rsidTr="00FC6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901955" w14:textId="77777777" w:rsidR="003C7B5B" w:rsidRPr="00B607C5" w:rsidRDefault="003C7B5B" w:rsidP="00906393">
            <w:pPr>
              <w:pStyle w:val="ListNumber"/>
              <w:rPr>
                <w:lang w:val="en-US"/>
              </w:rPr>
            </w:pPr>
          </w:p>
        </w:tc>
        <w:tc>
          <w:tcPr>
            <w:tcW w:w="8080" w:type="dxa"/>
          </w:tcPr>
          <w:p w14:paraId="4AB7B3C4" w14:textId="5669DAC9" w:rsidR="00A276CA" w:rsidRPr="00B607C5" w:rsidRDefault="003B3586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More features</w:t>
            </w:r>
          </w:p>
          <w:p w14:paraId="7028B2AF" w14:textId="18284E93" w:rsidR="003C7B5B" w:rsidRPr="00B607C5" w:rsidRDefault="000E5009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In case of a third error, the "Enter" key on the keyboard must be pressed.</w:t>
            </w:r>
          </w:p>
        </w:tc>
      </w:tr>
    </w:tbl>
    <w:p w14:paraId="1A7184FE" w14:textId="3CD5485A" w:rsidR="00A276CA" w:rsidRPr="00B607C5" w:rsidRDefault="00FC6C3B" w:rsidP="00A276CA">
      <w:pPr>
        <w:pStyle w:val="Heading3"/>
        <w:spacing w:before="480" w:after="240"/>
        <w:rPr>
          <w:lang w:val="en-US"/>
        </w:rPr>
      </w:pPr>
      <w:bookmarkStart w:id="9" w:name="_Toc65352824"/>
      <w:r w:rsidRPr="00B607C5">
        <w:rPr>
          <w:lang w:val="en-US"/>
        </w:rPr>
        <w:t>Rules for irregular verbs</w:t>
      </w:r>
      <w:bookmarkEnd w:id="9"/>
    </w:p>
    <w:tbl>
      <w:tblPr>
        <w:tblStyle w:val="a"/>
        <w:tblW w:w="4947" w:type="pct"/>
        <w:tblLayout w:type="fixed"/>
        <w:tblLook w:val="04A0" w:firstRow="1" w:lastRow="0" w:firstColumn="1" w:lastColumn="0" w:noHBand="0" w:noVBand="1"/>
      </w:tblPr>
      <w:tblGrid>
        <w:gridCol w:w="850"/>
        <w:gridCol w:w="8080"/>
      </w:tblGrid>
      <w:tr w:rsidR="00A276CA" w:rsidRPr="00B607C5" w14:paraId="52FBA009" w14:textId="77777777" w:rsidTr="00923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425DFC4" w14:textId="77777777" w:rsidR="00A276CA" w:rsidRPr="00B607C5" w:rsidRDefault="00400C7C" w:rsidP="00477547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№:"/>
                <w:tag w:val="№:"/>
                <w:id w:val="2144076735"/>
                <w:placeholder>
                  <w:docPart w:val="DD4D05E3A42045F6B4A250281E145131"/>
                </w:placeholder>
                <w:temporary/>
                <w:showingPlcHdr/>
                <w15:appearance w15:val="hidden"/>
              </w:sdtPr>
              <w:sdtEndPr/>
              <w:sdtContent>
                <w:r w:rsidR="00A276CA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081" w:type="dxa"/>
          </w:tcPr>
          <w:p w14:paraId="3C062664" w14:textId="3164EBF1" w:rsidR="00A276CA" w:rsidRPr="00B607C5" w:rsidRDefault="000E5009" w:rsidP="00477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Regulations</w:t>
            </w:r>
          </w:p>
        </w:tc>
      </w:tr>
      <w:tr w:rsidR="00A276CA" w:rsidRPr="00B607C5" w14:paraId="31A0DB8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A376266" w14:textId="3876DADC" w:rsidR="00A276CA" w:rsidRPr="00B607C5" w:rsidRDefault="00A276CA" w:rsidP="00A276C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</w:t>
            </w:r>
          </w:p>
        </w:tc>
        <w:tc>
          <w:tcPr>
            <w:tcW w:w="8081" w:type="dxa"/>
          </w:tcPr>
          <w:p w14:paraId="5C1D05C7" w14:textId="670E5248" w:rsidR="002F663E" w:rsidRPr="00B607C5" w:rsidRDefault="000E5009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The introduction to the game</w:t>
            </w:r>
          </w:p>
          <w:p w14:paraId="59C69076" w14:textId="18FE24AD" w:rsidR="00A276CA" w:rsidRPr="00B607C5" w:rsidRDefault="00B607C5" w:rsidP="002F663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Commands and spelling of incorrect verbs are the same.</w:t>
            </w:r>
          </w:p>
        </w:tc>
      </w:tr>
      <w:tr w:rsidR="005852F1" w:rsidRPr="00B607C5" w14:paraId="4A94E761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CF403C6" w14:textId="6ADB906A" w:rsidR="005852F1" w:rsidRPr="00B607C5" w:rsidRDefault="00C70BAC" w:rsidP="00A276C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2</w:t>
            </w:r>
          </w:p>
        </w:tc>
        <w:tc>
          <w:tcPr>
            <w:tcW w:w="8081" w:type="dxa"/>
          </w:tcPr>
          <w:p w14:paraId="174C504E" w14:textId="6BE3E721" w:rsidR="005852F1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Command </w:t>
            </w:r>
            <w:r w:rsidR="000E5009" w:rsidRPr="00B607C5">
              <w:rPr>
                <w:lang w:val="en-US"/>
              </w:rPr>
              <w:t>Function</w:t>
            </w:r>
          </w:p>
          <w:p w14:paraId="3841ACF4" w14:textId="545CCB9F" w:rsidR="00052063" w:rsidRPr="00B607C5" w:rsidRDefault="00B607C5" w:rsidP="00C70BAC">
            <w:pPr>
              <w:tabs>
                <w:tab w:val="left" w:pos="960"/>
              </w:tabs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This function is performed when entering "Command" - shows or hides the command menu.</w:t>
            </w:r>
          </w:p>
        </w:tc>
      </w:tr>
      <w:tr w:rsidR="00A276CA" w:rsidRPr="00B607C5" w14:paraId="40D61C7E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313A484" w14:textId="3C838688" w:rsidR="00A276CA" w:rsidRPr="00B607C5" w:rsidRDefault="00C70BAC" w:rsidP="00A276CA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3</w:t>
            </w:r>
          </w:p>
        </w:tc>
        <w:tc>
          <w:tcPr>
            <w:tcW w:w="8081" w:type="dxa"/>
          </w:tcPr>
          <w:p w14:paraId="239B0BD6" w14:textId="45AF3362" w:rsidR="00A276CA" w:rsidRPr="00B607C5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Show </w:t>
            </w:r>
            <w:r w:rsidR="000E5009" w:rsidRPr="00B607C5">
              <w:rPr>
                <w:lang w:val="en-US"/>
              </w:rPr>
              <w:t>and</w:t>
            </w:r>
            <w:r w:rsidRPr="00B607C5">
              <w:rPr>
                <w:lang w:val="en-US"/>
              </w:rPr>
              <w:t xml:space="preserve"> Hide </w:t>
            </w:r>
            <w:r w:rsidR="000E5009" w:rsidRPr="00B607C5">
              <w:rPr>
                <w:lang w:val="en-US"/>
              </w:rPr>
              <w:t>Functions</w:t>
            </w:r>
          </w:p>
          <w:p w14:paraId="0E21C6D9" w14:textId="579FC517" w:rsidR="00A276CA" w:rsidRPr="00B607C5" w:rsidRDefault="00B607C5" w:rsidP="00C70B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After entering these two commands, an additional number must be entered for the corresponding line, "Show" shows the answers, and "Hide" hides them.</w:t>
            </w:r>
          </w:p>
        </w:tc>
      </w:tr>
      <w:tr w:rsidR="00A276CA" w:rsidRPr="00B607C5" w14:paraId="2DAAE899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10FE74F" w14:textId="38C5858E" w:rsidR="00A276CA" w:rsidRPr="00B607C5" w:rsidRDefault="00C70BAC" w:rsidP="00A276CA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4</w:t>
            </w:r>
          </w:p>
        </w:tc>
        <w:tc>
          <w:tcPr>
            <w:tcW w:w="8081" w:type="dxa"/>
          </w:tcPr>
          <w:p w14:paraId="37191BD5" w14:textId="3E987B2F" w:rsidR="005852F1" w:rsidRPr="00B607C5" w:rsidRDefault="005852F1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Show</w:t>
            </w:r>
            <w:r w:rsidR="00052063" w:rsidRPr="00B607C5">
              <w:rPr>
                <w:lang w:val="en-US"/>
              </w:rPr>
              <w:t>All</w:t>
            </w:r>
            <w:r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and</w:t>
            </w:r>
            <w:r w:rsidRPr="00B607C5">
              <w:rPr>
                <w:lang w:val="en-US"/>
              </w:rPr>
              <w:t xml:space="preserve"> Hide</w:t>
            </w:r>
            <w:r w:rsidR="00052063" w:rsidRPr="00B607C5">
              <w:rPr>
                <w:lang w:val="en-US"/>
              </w:rPr>
              <w:t>All</w:t>
            </w:r>
            <w:r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Functions</w:t>
            </w:r>
          </w:p>
          <w:p w14:paraId="7F59A8BA" w14:textId="2AEB5F17" w:rsidR="00A276CA" w:rsidRPr="00B607C5" w:rsidRDefault="00B607C5" w:rsidP="00A276CA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These two commands do the same as the above two, differing in that here you do not have to enter an additional number, but show or hide all the answers.</w:t>
            </w:r>
          </w:p>
        </w:tc>
      </w:tr>
      <w:tr w:rsidR="005852F1" w:rsidRPr="00B607C5" w14:paraId="3F5DC060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E53A99E" w14:textId="1FBF6496" w:rsidR="005852F1" w:rsidRPr="00B607C5" w:rsidRDefault="00C70BAC" w:rsidP="005852F1">
            <w:pPr>
              <w:pStyle w:val="ListNumber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5</w:t>
            </w:r>
          </w:p>
        </w:tc>
        <w:tc>
          <w:tcPr>
            <w:tcW w:w="8081" w:type="dxa"/>
          </w:tcPr>
          <w:p w14:paraId="6C1C0E2A" w14:textId="6D715BED" w:rsidR="005852F1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Add</w:t>
            </w:r>
            <w:r w:rsidR="005852F1"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and</w:t>
            </w:r>
            <w:r w:rsidR="005852F1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Del</w:t>
            </w:r>
            <w:r w:rsidR="005852F1" w:rsidRPr="00B607C5">
              <w:rPr>
                <w:lang w:val="en-US"/>
              </w:rPr>
              <w:t xml:space="preserve"> </w:t>
            </w:r>
            <w:r w:rsidR="000E5009" w:rsidRPr="00B607C5">
              <w:rPr>
                <w:lang w:val="en-US"/>
              </w:rPr>
              <w:t>Functions</w:t>
            </w:r>
          </w:p>
          <w:p w14:paraId="7A9EF659" w14:textId="6027F519" w:rsidR="005852F1" w:rsidRPr="00B607C5" w:rsidRDefault="00B607C5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16767" w:themeColor="accent6" w:themeShade="BF"/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With the "Add" function, you must enter all three forms of the verb you want to add, and with "Del" the number of the line you want to delete.</w:t>
            </w:r>
          </w:p>
        </w:tc>
      </w:tr>
      <w:tr w:rsidR="00052063" w:rsidRPr="00B607C5" w14:paraId="59BF472A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3F22A470" w14:textId="4ECB3D0D" w:rsidR="00052063" w:rsidRPr="00B607C5" w:rsidRDefault="00C70BAC" w:rsidP="005852F1">
            <w:pPr>
              <w:pStyle w:val="ListNumber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6</w:t>
            </w:r>
          </w:p>
        </w:tc>
        <w:tc>
          <w:tcPr>
            <w:tcW w:w="8081" w:type="dxa"/>
          </w:tcPr>
          <w:p w14:paraId="6B5F3580" w14:textId="1966EF6E" w:rsidR="00052063" w:rsidRPr="00B607C5" w:rsidRDefault="00052063" w:rsidP="00B70E6C">
            <w:pPr>
              <w:spacing w:before="2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Finish </w:t>
            </w:r>
            <w:r w:rsidR="000E5009" w:rsidRPr="00B607C5">
              <w:rPr>
                <w:lang w:val="en-US"/>
              </w:rPr>
              <w:t>Function</w:t>
            </w:r>
          </w:p>
          <w:p w14:paraId="2F0B260B" w14:textId="348EBA9A" w:rsidR="00052063" w:rsidRPr="00B607C5" w:rsidRDefault="00B607C5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When you enter this command, the program ends</w:t>
            </w:r>
          </w:p>
        </w:tc>
      </w:tr>
      <w:tr w:rsidR="00052063" w:rsidRPr="00B607C5" w14:paraId="130A97D2" w14:textId="77777777" w:rsidTr="00923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128ABED" w14:textId="48AA08B9" w:rsidR="00052063" w:rsidRPr="00B607C5" w:rsidRDefault="00C70BAC" w:rsidP="005852F1">
            <w:pPr>
              <w:pStyle w:val="ListNumber"/>
              <w:numPr>
                <w:ilvl w:val="0"/>
                <w:numId w:val="0"/>
              </w:numPr>
              <w:spacing w:after="120"/>
              <w:rPr>
                <w:lang w:val="en-US"/>
              </w:rPr>
            </w:pPr>
            <w:r w:rsidRPr="00B607C5">
              <w:rPr>
                <w:lang w:val="en-US"/>
              </w:rPr>
              <w:t>7</w:t>
            </w:r>
          </w:p>
        </w:tc>
        <w:tc>
          <w:tcPr>
            <w:tcW w:w="8081" w:type="dxa"/>
          </w:tcPr>
          <w:p w14:paraId="6BF6E15B" w14:textId="77777777" w:rsidR="000E5009" w:rsidRPr="00B607C5" w:rsidRDefault="000E5009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Proper input</w:t>
            </w:r>
          </w:p>
          <w:p w14:paraId="7058A04D" w14:textId="652B9F7C" w:rsidR="00052063" w:rsidRPr="00B607C5" w:rsidRDefault="000E5009" w:rsidP="005852F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color w:val="716767" w:themeColor="accent6" w:themeShade="BF"/>
                <w:lang w:val="en-US"/>
              </w:rPr>
              <w:t>The type and interval of the number / word to be entered must be observed.</w:t>
            </w:r>
          </w:p>
        </w:tc>
      </w:tr>
    </w:tbl>
    <w:p w14:paraId="23C16E79" w14:textId="674F3EEF" w:rsidR="00A276CA" w:rsidRPr="00B607C5" w:rsidRDefault="005852F1" w:rsidP="00A276CA">
      <w:pPr>
        <w:pStyle w:val="Heading3"/>
        <w:spacing w:before="480" w:after="360"/>
        <w:rPr>
          <w:lang w:val="en-US"/>
        </w:rPr>
      </w:pPr>
      <w:r w:rsidRPr="00B607C5">
        <w:rPr>
          <w:lang w:val="en-US"/>
        </w:rPr>
        <w:br w:type="page"/>
      </w:r>
    </w:p>
    <w:p w14:paraId="5C7FBBA6" w14:textId="2D278AE9" w:rsidR="00A276CA" w:rsidRPr="00B607C5" w:rsidRDefault="00FC6C3B" w:rsidP="00A276CA">
      <w:pPr>
        <w:pStyle w:val="Heading2"/>
        <w:spacing w:before="480" w:after="240"/>
        <w:rPr>
          <w:sz w:val="28"/>
          <w:szCs w:val="28"/>
          <w:lang w:val="en-US"/>
        </w:rPr>
      </w:pPr>
      <w:bookmarkStart w:id="10" w:name="_Toc65352825"/>
      <w:r w:rsidRPr="00B607C5">
        <w:rPr>
          <w:sz w:val="28"/>
          <w:szCs w:val="28"/>
          <w:lang w:val="en-US"/>
        </w:rPr>
        <w:lastRenderedPageBreak/>
        <w:t>Implement the plan</w:t>
      </w:r>
      <w:bookmarkEnd w:id="10"/>
    </w:p>
    <w:tbl>
      <w:tblPr>
        <w:tblStyle w:val="a"/>
        <w:tblW w:w="5000" w:type="pct"/>
        <w:tblLayout w:type="fixed"/>
        <w:tblLook w:val="04A0" w:firstRow="1" w:lastRow="0" w:firstColumn="1" w:lastColumn="0" w:noHBand="0" w:noVBand="1"/>
        <w:tblDescription w:val="Таблица за привеждане на плана в действие"/>
      </w:tblPr>
      <w:tblGrid>
        <w:gridCol w:w="567"/>
        <w:gridCol w:w="3828"/>
        <w:gridCol w:w="1559"/>
        <w:gridCol w:w="1276"/>
        <w:gridCol w:w="1796"/>
      </w:tblGrid>
      <w:tr w:rsidR="0078181A" w:rsidRPr="00B607C5" w14:paraId="5BA66DD0" w14:textId="77777777" w:rsidTr="00DE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282B06" w14:textId="77777777" w:rsidR="0078181A" w:rsidRPr="00B607C5" w:rsidRDefault="0078181A" w:rsidP="00B70E6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3828" w:type="dxa"/>
          </w:tcPr>
          <w:p w14:paraId="54568233" w14:textId="5CB3932B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Acttion</w:t>
            </w:r>
          </w:p>
        </w:tc>
        <w:tc>
          <w:tcPr>
            <w:tcW w:w="1559" w:type="dxa"/>
          </w:tcPr>
          <w:p w14:paraId="3B802123" w14:textId="4411EFF5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Ready on</w:t>
            </w:r>
          </w:p>
        </w:tc>
        <w:tc>
          <w:tcPr>
            <w:tcW w:w="1276" w:type="dxa"/>
          </w:tcPr>
          <w:p w14:paraId="44747409" w14:textId="19B876AB" w:rsidR="0078181A" w:rsidRPr="00B607C5" w:rsidRDefault="00B607C5" w:rsidP="00B607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% Ready</w:t>
            </w:r>
          </w:p>
        </w:tc>
        <w:tc>
          <w:tcPr>
            <w:tcW w:w="1796" w:type="dxa"/>
          </w:tcPr>
          <w:p w14:paraId="035B28C9" w14:textId="770016F0" w:rsidR="0078181A" w:rsidRPr="00B607C5" w:rsidRDefault="00B607C5" w:rsidP="00B70E6C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Performed by</w:t>
            </w:r>
          </w:p>
        </w:tc>
      </w:tr>
      <w:tr w:rsidR="0078181A" w:rsidRPr="00B607C5" w14:paraId="35B7D591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D98A12B" w14:textId="77777777" w:rsidR="0078181A" w:rsidRPr="00B607C5" w:rsidRDefault="0078181A" w:rsidP="00B70E6C">
            <w:pPr>
              <w:pStyle w:val="ListNumber"/>
              <w:numPr>
                <w:ilvl w:val="0"/>
                <w:numId w:val="16"/>
              </w:numPr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BB42CD2" w14:textId="5F12EB38" w:rsidR="0078181A" w:rsidRPr="00B607C5" w:rsidRDefault="00B607C5" w:rsidP="00B607C5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Home page and menu</w:t>
            </w:r>
          </w:p>
        </w:tc>
        <w:tc>
          <w:tcPr>
            <w:tcW w:w="1559" w:type="dxa"/>
          </w:tcPr>
          <w:p w14:paraId="310D228E" w14:textId="2AD6B52C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35237C8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116F69E" w14:textId="34717215" w:rsidR="0078181A" w:rsidRPr="00B607C5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78181A" w:rsidRPr="00B607C5" w14:paraId="42DE618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946DB82" w14:textId="77777777" w:rsidR="0078181A" w:rsidRPr="00B607C5" w:rsidRDefault="0078181A" w:rsidP="00B70E6C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AE19C5C" w14:textId="09FCA59E" w:rsidR="0078181A" w:rsidRPr="00B607C5" w:rsidRDefault="00B70E6C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Guess The Word</w:t>
            </w:r>
          </w:p>
        </w:tc>
        <w:tc>
          <w:tcPr>
            <w:tcW w:w="1559" w:type="dxa"/>
          </w:tcPr>
          <w:p w14:paraId="4D51C29A" w14:textId="07AD21E1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F393A7F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8EC9BB7" w14:textId="4CCDA0CA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="0078181A" w:rsidRPr="00B607C5">
              <w:rPr>
                <w:lang w:val="en-US"/>
              </w:rPr>
              <w:t>End</w:t>
            </w:r>
          </w:p>
        </w:tc>
      </w:tr>
      <w:tr w:rsidR="0078181A" w:rsidRPr="00B607C5" w14:paraId="6766AD4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7CC1D" w14:textId="77777777" w:rsidR="0078181A" w:rsidRPr="00B607C5" w:rsidRDefault="0078181A" w:rsidP="00B70E6C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F69D31D" w14:textId="1A4A398E" w:rsidR="0078181A" w:rsidRPr="00B607C5" w:rsidRDefault="00B607C5" w:rsidP="00B70E6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Mistakes Printing</w:t>
            </w:r>
          </w:p>
        </w:tc>
        <w:tc>
          <w:tcPr>
            <w:tcW w:w="1559" w:type="dxa"/>
          </w:tcPr>
          <w:p w14:paraId="4F49D87B" w14:textId="68DFCB8A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B7AE7F6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C28882F" w14:textId="492AD31D" w:rsidR="0078181A" w:rsidRPr="00B607C5" w:rsidRDefault="008F62DB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78181A" w:rsidRPr="00B607C5" w14:paraId="36EBCE4C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10FFD37" w14:textId="77777777" w:rsidR="0078181A" w:rsidRPr="00B607C5" w:rsidRDefault="0078181A" w:rsidP="00B70E6C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2A84D8D" w14:textId="002FBD7A" w:rsidR="0078181A" w:rsidRPr="00B607C5" w:rsidRDefault="00B70E6C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Simple</w:t>
            </w:r>
          </w:p>
        </w:tc>
        <w:tc>
          <w:tcPr>
            <w:tcW w:w="1559" w:type="dxa"/>
          </w:tcPr>
          <w:p w14:paraId="477EE340" w14:textId="2413D747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E2B4EAC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E57B513" w14:textId="7CE2A5D0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>End</w:t>
            </w:r>
          </w:p>
        </w:tc>
      </w:tr>
      <w:tr w:rsidR="0078181A" w:rsidRPr="00B607C5" w14:paraId="1B1FEC4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699379" w14:textId="77777777" w:rsidR="0078181A" w:rsidRPr="00B607C5" w:rsidRDefault="0078181A" w:rsidP="00B70E6C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2125AAA5" w14:textId="322E9889" w:rsidR="0078181A" w:rsidRPr="00B607C5" w:rsidRDefault="009C4F38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 of Exercises</w:t>
            </w:r>
          </w:p>
        </w:tc>
        <w:tc>
          <w:tcPr>
            <w:tcW w:w="1559" w:type="dxa"/>
          </w:tcPr>
          <w:p w14:paraId="72CB313B" w14:textId="14AC14BA" w:rsidR="0078181A" w:rsidRPr="00B607C5" w:rsidRDefault="00DE3BD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07.02.2021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F3284AD" w14:textId="77777777" w:rsidR="0078181A" w:rsidRPr="00B607C5" w:rsidRDefault="0078181A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BE72818" w14:textId="57B37F4B" w:rsidR="0078181A" w:rsidRPr="00B607C5" w:rsidRDefault="00477547" w:rsidP="00B70E6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</w:t>
            </w:r>
            <w:r w:rsidR="008F62DB" w:rsidRPr="00B607C5">
              <w:rPr>
                <w:lang w:val="en-US"/>
              </w:rPr>
              <w:t xml:space="preserve"> </w:t>
            </w:r>
            <w:r w:rsidRPr="00B607C5">
              <w:rPr>
                <w:lang w:val="en-US"/>
              </w:rPr>
              <w:t xml:space="preserve">End </w:t>
            </w:r>
          </w:p>
        </w:tc>
      </w:tr>
      <w:tr w:rsidR="00DE3BDA" w:rsidRPr="00B607C5" w14:paraId="4080F104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E9F23F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F5E2718" w14:textId="07C9401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Continuous</w:t>
            </w:r>
          </w:p>
        </w:tc>
        <w:tc>
          <w:tcPr>
            <w:tcW w:w="1559" w:type="dxa"/>
          </w:tcPr>
          <w:p w14:paraId="7D014064" w14:textId="10F76FE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9D59C2A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5635FAF" w14:textId="0990452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 End</w:t>
            </w:r>
          </w:p>
        </w:tc>
      </w:tr>
      <w:tr w:rsidR="00DE3BDA" w:rsidRPr="00B607C5" w14:paraId="1599DD0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72F646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BF97C47" w14:textId="2D3BB49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Past Simple</w:t>
            </w:r>
          </w:p>
        </w:tc>
        <w:tc>
          <w:tcPr>
            <w:tcW w:w="1559" w:type="dxa"/>
          </w:tcPr>
          <w:p w14:paraId="60471FCE" w14:textId="3528CF4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3D8A5B9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03C7356" w14:textId="7F6D36E1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22AEBC5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CE6F91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136A3BD" w14:textId="3DA5D50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Past Continuous</w:t>
            </w:r>
          </w:p>
        </w:tc>
        <w:tc>
          <w:tcPr>
            <w:tcW w:w="1559" w:type="dxa"/>
          </w:tcPr>
          <w:p w14:paraId="170C19EF" w14:textId="5E0818B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25B5076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19D2F15" w14:textId="2616D7B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Back End</w:t>
            </w:r>
          </w:p>
        </w:tc>
      </w:tr>
      <w:tr w:rsidR="00DE3BDA" w:rsidRPr="00B607C5" w14:paraId="2B9ECA62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1CDCEAD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783B3EF" w14:textId="0201610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Future Simple</w:t>
            </w:r>
          </w:p>
        </w:tc>
        <w:tc>
          <w:tcPr>
            <w:tcW w:w="1559" w:type="dxa"/>
          </w:tcPr>
          <w:p w14:paraId="56033D9A" w14:textId="31B9FF2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B58FD41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80280D" w14:textId="1141E61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Back End </w:t>
            </w:r>
          </w:p>
        </w:tc>
      </w:tr>
      <w:tr w:rsidR="00DE3BDA" w:rsidRPr="00B607C5" w14:paraId="35A7B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BB9E253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2BC97685" w14:textId="2354062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 Perfect</w:t>
            </w:r>
          </w:p>
        </w:tc>
        <w:tc>
          <w:tcPr>
            <w:tcW w:w="1559" w:type="dxa"/>
          </w:tcPr>
          <w:p w14:paraId="0D2ED7F3" w14:textId="73541D0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7114ED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49B86E4D" w14:textId="283C569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7CBCEA7A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3DE523C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4DF9B1D1" w14:textId="2972DB9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Irregular Verbs</w:t>
            </w:r>
          </w:p>
        </w:tc>
        <w:tc>
          <w:tcPr>
            <w:tcW w:w="1559" w:type="dxa"/>
          </w:tcPr>
          <w:p w14:paraId="4AAF9686" w14:textId="637EE04B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17.02.2021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83EA88" w14:textId="77777777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9203D8" w14:textId="7CBF777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DE3BDA" w:rsidRPr="00B607C5" w14:paraId="31872EA0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684CC7E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1FA5C4E2" w14:textId="03A4866D" w:rsidR="00DE3BDA" w:rsidRPr="00B607C5" w:rsidRDefault="00DE3BDA" w:rsidP="000E500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Irregular Verbs </w:t>
            </w:r>
            <w:r w:rsidR="000E5009" w:rsidRPr="00B607C5">
              <w:rPr>
                <w:lang w:val="en-US"/>
              </w:rPr>
              <w:t>commands</w:t>
            </w:r>
          </w:p>
        </w:tc>
        <w:tc>
          <w:tcPr>
            <w:tcW w:w="1559" w:type="dxa"/>
          </w:tcPr>
          <w:p w14:paraId="357ED40A" w14:textId="71E78543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19.02.2021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5D99577A" w14:textId="21F72A8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EBDC6F9" w14:textId="769556E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396982" w:rsidRPr="00B607C5" w14:paraId="628AA6D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35A120B" w14:textId="77777777" w:rsidR="00396982" w:rsidRPr="00B607C5" w:rsidRDefault="00396982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172EA38" w14:textId="36105B6D" w:rsidR="00396982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Output Function</w:t>
            </w:r>
          </w:p>
        </w:tc>
        <w:tc>
          <w:tcPr>
            <w:tcW w:w="1559" w:type="dxa"/>
          </w:tcPr>
          <w:p w14:paraId="30901EFE" w14:textId="2CD54D38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401B60A" w14:textId="1807F0A2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0B172B6" w14:textId="5C0822FE" w:rsidR="00396982" w:rsidRPr="00B607C5" w:rsidRDefault="00396982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2CA5223F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35FEF1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7822A48" w14:textId="5E4B83F4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optimization</w:t>
            </w:r>
          </w:p>
        </w:tc>
        <w:tc>
          <w:tcPr>
            <w:tcW w:w="1559" w:type="dxa"/>
          </w:tcPr>
          <w:p w14:paraId="079CF7FB" w14:textId="743CBD84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BE21A46" w14:textId="2226FE9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1C16AADA" w14:textId="44D3ADA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  <w:tr w:rsidR="00DE3BDA" w:rsidRPr="00B607C5" w14:paraId="14A254C5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185273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131FE996" w14:textId="44A7DBD4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Comments on the code</w:t>
            </w:r>
          </w:p>
        </w:tc>
        <w:tc>
          <w:tcPr>
            <w:tcW w:w="1559" w:type="dxa"/>
          </w:tcPr>
          <w:p w14:paraId="4A50D0DF" w14:textId="7226FA6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969C964" w14:textId="4D02C61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0A5FB4A8" w14:textId="5583F595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Code Check</w:t>
            </w:r>
          </w:p>
        </w:tc>
      </w:tr>
      <w:tr w:rsidR="00DE3BDA" w:rsidRPr="00B607C5" w14:paraId="3555354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6297C53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00934284" w14:textId="667541DA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Presentation</w:t>
            </w:r>
          </w:p>
        </w:tc>
        <w:tc>
          <w:tcPr>
            <w:tcW w:w="1559" w:type="dxa"/>
          </w:tcPr>
          <w:p w14:paraId="2C6B6492" w14:textId="7131B9F9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2EFE0BBC" w14:textId="7E775B1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314F057" w14:textId="6ABAF0C2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DE3BDA" w:rsidRPr="00B607C5" w14:paraId="290923CD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D7B70D2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53A3D924" w14:textId="64E42CFA" w:rsidR="00DE3BDA" w:rsidRPr="00B607C5" w:rsidRDefault="000E5009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Documentation</w:t>
            </w:r>
          </w:p>
        </w:tc>
        <w:tc>
          <w:tcPr>
            <w:tcW w:w="1559" w:type="dxa"/>
          </w:tcPr>
          <w:p w14:paraId="4FCE2467" w14:textId="105F9C8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32575398" w14:textId="43EF6F2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5B2EAF55" w14:textId="3741C04C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Scrum Trainer</w:t>
            </w:r>
          </w:p>
        </w:tc>
      </w:tr>
      <w:tr w:rsidR="00DE3BDA" w:rsidRPr="00B607C5" w14:paraId="0D6C182B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F6E69C8" w14:textId="5596B926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69DCE908" w14:textId="6D0D9383" w:rsidR="00DE3BDA" w:rsidRPr="00B607C5" w:rsidRDefault="000E5009" w:rsidP="000E5009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Block Diagram</w:t>
            </w:r>
          </w:p>
        </w:tc>
        <w:tc>
          <w:tcPr>
            <w:tcW w:w="1559" w:type="dxa"/>
          </w:tcPr>
          <w:p w14:paraId="5AE4CDC4" w14:textId="5A7059BF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21.02.2021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16B6CDB2" w14:textId="538822AD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7DFDD1F1" w14:textId="551116F3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Front End</w:t>
            </w:r>
          </w:p>
        </w:tc>
      </w:tr>
      <w:tr w:rsidR="00DE3BDA" w:rsidRPr="00B607C5" w14:paraId="3B217AA7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4EA4852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3AE549E8" w14:textId="003A2521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 xml:space="preserve">QR </w:t>
            </w:r>
            <w:r w:rsidR="000E5009" w:rsidRPr="00B607C5">
              <w:rPr>
                <w:lang w:val="en-US"/>
              </w:rPr>
              <w:t>Documentation</w:t>
            </w:r>
          </w:p>
        </w:tc>
        <w:tc>
          <w:tcPr>
            <w:tcW w:w="1559" w:type="dxa"/>
          </w:tcPr>
          <w:p w14:paraId="09511423" w14:textId="7CE4AEC8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067E47CD" w14:textId="28A73C3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35954915" w14:textId="1BDA4A9C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  <w:tr w:rsidR="00DE3BDA" w:rsidRPr="00B607C5" w14:paraId="7D1FBFA3" w14:textId="77777777" w:rsidTr="00DE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0FE49C" w14:textId="77777777" w:rsidR="00DE3BDA" w:rsidRPr="00B607C5" w:rsidRDefault="00DE3BDA" w:rsidP="00DE3BDA">
            <w:pPr>
              <w:pStyle w:val="ListNumber"/>
              <w:spacing w:before="80" w:after="80"/>
              <w:rPr>
                <w:lang w:val="en-US"/>
              </w:rPr>
            </w:pPr>
          </w:p>
        </w:tc>
        <w:tc>
          <w:tcPr>
            <w:tcW w:w="3828" w:type="dxa"/>
          </w:tcPr>
          <w:p w14:paraId="57C200DF" w14:textId="0A1BAAD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README</w:t>
            </w:r>
          </w:p>
        </w:tc>
        <w:tc>
          <w:tcPr>
            <w:tcW w:w="1559" w:type="dxa"/>
          </w:tcPr>
          <w:p w14:paraId="48A860CC" w14:textId="0EFBB280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25.02.2021</w:t>
            </w:r>
          </w:p>
        </w:tc>
        <w:tc>
          <w:tcPr>
            <w:tcW w:w="1276" w:type="dxa"/>
            <w:tcBorders>
              <w:right w:val="nil"/>
            </w:tcBorders>
          </w:tcPr>
          <w:p w14:paraId="7E9660A0" w14:textId="32BCC226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100%</w:t>
            </w:r>
          </w:p>
        </w:tc>
        <w:tc>
          <w:tcPr>
            <w:tcW w:w="1796" w:type="dxa"/>
            <w:tcBorders>
              <w:right w:val="nil"/>
            </w:tcBorders>
          </w:tcPr>
          <w:p w14:paraId="6A05D741" w14:textId="0F8FC1FE" w:rsidR="00DE3BDA" w:rsidRPr="00B607C5" w:rsidRDefault="00DE3BDA" w:rsidP="00DE3BDA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Quality Engineer</w:t>
            </w:r>
          </w:p>
        </w:tc>
      </w:tr>
    </w:tbl>
    <w:p w14:paraId="17846BFC" w14:textId="605C2844" w:rsidR="00A95E38" w:rsidRPr="00B607C5" w:rsidRDefault="005852F1" w:rsidP="00931EBE">
      <w:pPr>
        <w:tabs>
          <w:tab w:val="left" w:pos="993"/>
        </w:tabs>
        <w:rPr>
          <w:lang w:val="en-US"/>
        </w:rPr>
      </w:pPr>
      <w:r w:rsidRPr="00B607C5">
        <w:rPr>
          <w:lang w:val="en-US"/>
        </w:rPr>
        <w:br w:type="page"/>
      </w:r>
    </w:p>
    <w:bookmarkStart w:id="11" w:name="_Toc65352826" w:displacedByCustomXml="next"/>
    <w:sdt>
      <w:sdtPr>
        <w:rPr>
          <w:sz w:val="32"/>
          <w:szCs w:val="32"/>
          <w:lang w:val="en-US"/>
        </w:rPr>
        <w:alias w:val="Длъжност:"/>
        <w:tag w:val="Длъжност:"/>
        <w:id w:val="-1207179134"/>
        <w:placeholder>
          <w:docPart w:val="8418E098D94B43AEA3B2748D32B9A7C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0A3F5895" w14:textId="4B8B4CC2" w:rsidR="00B4040D" w:rsidRPr="00B607C5" w:rsidRDefault="00274A9D" w:rsidP="00B4040D">
          <w:pPr>
            <w:pStyle w:val="Heading1"/>
            <w:jc w:val="center"/>
            <w:rPr>
              <w:sz w:val="32"/>
              <w:szCs w:val="32"/>
              <w:lang w:val="en-US"/>
            </w:rPr>
          </w:pPr>
          <w:r w:rsidRPr="00B607C5">
            <w:rPr>
              <w:sz w:val="32"/>
              <w:szCs w:val="32"/>
              <w:lang w:val="en-US"/>
            </w:rPr>
            <w:t>Program for Learning English</w:t>
          </w:r>
          <w:r w:rsidRPr="00B607C5">
            <w:rPr>
              <w:sz w:val="32"/>
              <w:szCs w:val="32"/>
              <w:lang w:val="en-US"/>
            </w:rPr>
            <w:br/>
            <w:t>Тenses Easy &amp;&amp; Quick</w:t>
          </w:r>
        </w:p>
      </w:sdtContent>
    </w:sdt>
    <w:bookmarkEnd w:id="11" w:displacedByCustomXml="prev"/>
    <w:p w14:paraId="02314FA9" w14:textId="1B5C8AB7" w:rsidR="00A95E38" w:rsidRPr="00B607C5" w:rsidRDefault="00FC6C3B" w:rsidP="00B4040D">
      <w:pPr>
        <w:pStyle w:val="Heading2"/>
        <w:rPr>
          <w:sz w:val="28"/>
          <w:szCs w:val="28"/>
          <w:lang w:val="en-US"/>
        </w:rPr>
      </w:pPr>
      <w:bookmarkStart w:id="12" w:name="_Toc65352827"/>
      <w:r w:rsidRPr="00B607C5">
        <w:rPr>
          <w:sz w:val="28"/>
          <w:szCs w:val="28"/>
          <w:lang w:val="en-US"/>
        </w:rPr>
        <w:t>Function Names and Their Application</w:t>
      </w:r>
      <w:bookmarkEnd w:id="12"/>
    </w:p>
    <w:p w14:paraId="2ACF6170" w14:textId="051AAE97" w:rsidR="00104EE0" w:rsidRPr="00B607C5" w:rsidRDefault="00104EE0" w:rsidP="00931EBE">
      <w:pPr>
        <w:tabs>
          <w:tab w:val="left" w:pos="993"/>
        </w:tabs>
        <w:rPr>
          <w:lang w:val="en-US"/>
        </w:rPr>
      </w:pPr>
    </w:p>
    <w:tbl>
      <w:tblPr>
        <w:tblStyle w:val="GridTable4-Accent4"/>
        <w:tblW w:w="9498" w:type="dxa"/>
        <w:tblInd w:w="-5" w:type="dxa"/>
        <w:tblLook w:val="04A0" w:firstRow="1" w:lastRow="0" w:firstColumn="1" w:lastColumn="0" w:noHBand="0" w:noVBand="1"/>
      </w:tblPr>
      <w:tblGrid>
        <w:gridCol w:w="4144"/>
        <w:gridCol w:w="4350"/>
        <w:gridCol w:w="1004"/>
      </w:tblGrid>
      <w:tr w:rsidR="00B867DA" w:rsidRPr="00B607C5" w14:paraId="77A5A446" w14:textId="77777777" w:rsidTr="00332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AD44042" w14:textId="2C7729D6" w:rsidR="009D28DB" w:rsidRPr="00B607C5" w:rsidRDefault="00E921F3" w:rsidP="00B867DA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BB1D270" w14:textId="42D43346" w:rsidR="009D28DB" w:rsidRPr="00B607C5" w:rsidRDefault="00E921F3" w:rsidP="00B867DA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021" w:type="dxa"/>
          </w:tcPr>
          <w:p w14:paraId="3FE2B77A" w14:textId="3257CA4D" w:rsidR="009D28DB" w:rsidRPr="00B607C5" w:rsidRDefault="00E921F3" w:rsidP="00E921F3">
            <w:pPr>
              <w:tabs>
                <w:tab w:val="left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B867DA" w:rsidRPr="00B607C5" w14:paraId="665B721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9C1348" w14:textId="56B947B3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displayLogo();</w:t>
            </w:r>
          </w:p>
        </w:tc>
        <w:tc>
          <w:tcPr>
            <w:tcW w:w="4508" w:type="dxa"/>
          </w:tcPr>
          <w:p w14:paraId="069C82C2" w14:textId="208AAD78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Shows the logo in the console „LET”</w:t>
            </w:r>
          </w:p>
        </w:tc>
        <w:tc>
          <w:tcPr>
            <w:tcW w:w="1021" w:type="dxa"/>
          </w:tcPr>
          <w:p w14:paraId="3D50F889" w14:textId="0CB26941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</w:t>
            </w:r>
          </w:p>
        </w:tc>
      </w:tr>
      <w:tr w:rsidR="00B867DA" w:rsidRPr="00B607C5" w14:paraId="23201BC1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FF7C8" w14:textId="5283B2E3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displayStartPage();</w:t>
            </w:r>
          </w:p>
        </w:tc>
        <w:tc>
          <w:tcPr>
            <w:tcW w:w="4508" w:type="dxa"/>
          </w:tcPr>
          <w:p w14:paraId="67819908" w14:textId="73491757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Prints out the main menu</w:t>
            </w:r>
          </w:p>
        </w:tc>
        <w:tc>
          <w:tcPr>
            <w:tcW w:w="1021" w:type="dxa"/>
          </w:tcPr>
          <w:p w14:paraId="71D8BEE4" w14:textId="759110CD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36</w:t>
            </w:r>
          </w:p>
        </w:tc>
      </w:tr>
      <w:tr w:rsidR="00B867DA" w:rsidRPr="00B607C5" w14:paraId="4F33F1A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1D57662" w14:textId="244BDD31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displayTheTable();</w:t>
            </w:r>
          </w:p>
        </w:tc>
        <w:tc>
          <w:tcPr>
            <w:tcW w:w="4508" w:type="dxa"/>
          </w:tcPr>
          <w:p w14:paraId="152B5B15" w14:textId="305AC040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Table with the tenses</w:t>
            </w:r>
          </w:p>
        </w:tc>
        <w:tc>
          <w:tcPr>
            <w:tcW w:w="1021" w:type="dxa"/>
          </w:tcPr>
          <w:p w14:paraId="3B51E110" w14:textId="1F6A3897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72</w:t>
            </w:r>
          </w:p>
        </w:tc>
      </w:tr>
      <w:tr w:rsidR="00B867DA" w:rsidRPr="00B607C5" w14:paraId="767118CB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6C9D75B" w14:textId="33B19100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displayTheDeadBoyHead()</w:t>
            </w:r>
          </w:p>
        </w:tc>
        <w:tc>
          <w:tcPr>
            <w:tcW w:w="4508" w:type="dxa"/>
          </w:tcPr>
          <w:p w14:paraId="58576911" w14:textId="7D607F9E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head of the figure</w:t>
            </w:r>
          </w:p>
        </w:tc>
        <w:tc>
          <w:tcPr>
            <w:tcW w:w="1021" w:type="dxa"/>
          </w:tcPr>
          <w:p w14:paraId="2C66950F" w14:textId="3AA2584B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84</w:t>
            </w:r>
          </w:p>
        </w:tc>
      </w:tr>
      <w:tr w:rsidR="00B867DA" w:rsidRPr="00B607C5" w14:paraId="1AE9E6E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BD1145C" w14:textId="0E90E99B" w:rsidR="009D28DB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displayTheDeadBoyBody()</w:t>
            </w:r>
          </w:p>
        </w:tc>
        <w:tc>
          <w:tcPr>
            <w:tcW w:w="4508" w:type="dxa"/>
          </w:tcPr>
          <w:p w14:paraId="4F070DEC" w14:textId="46E02F58" w:rsidR="009D28DB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body of the figure</w:t>
            </w:r>
          </w:p>
        </w:tc>
        <w:tc>
          <w:tcPr>
            <w:tcW w:w="1021" w:type="dxa"/>
          </w:tcPr>
          <w:p w14:paraId="5CAE045A" w14:textId="7FCDBCA9" w:rsidR="009D28D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101</w:t>
            </w:r>
          </w:p>
        </w:tc>
      </w:tr>
      <w:tr w:rsidR="00B867DA" w:rsidRPr="00B607C5" w14:paraId="676EA06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A4D2A6E" w14:textId="3E81612C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displayTheDeadBoyLegs()</w:t>
            </w:r>
          </w:p>
        </w:tc>
        <w:tc>
          <w:tcPr>
            <w:tcW w:w="4508" w:type="dxa"/>
          </w:tcPr>
          <w:p w14:paraId="1D617C01" w14:textId="53EABF26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the legs of the figure</w:t>
            </w:r>
          </w:p>
        </w:tc>
        <w:tc>
          <w:tcPr>
            <w:tcW w:w="1021" w:type="dxa"/>
          </w:tcPr>
          <w:p w14:paraId="3FDEF520" w14:textId="2D2E25E2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114</w:t>
            </w:r>
          </w:p>
        </w:tc>
      </w:tr>
      <w:tr w:rsidR="00B867DA" w:rsidRPr="00B607C5" w14:paraId="755BB703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3F9506D" w14:textId="668F56AB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playGuessTheWord();</w:t>
            </w:r>
          </w:p>
        </w:tc>
        <w:tc>
          <w:tcPr>
            <w:tcW w:w="4508" w:type="dxa"/>
          </w:tcPr>
          <w:p w14:paraId="7E8F28BB" w14:textId="2B65024E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Starts the game</w:t>
            </w:r>
          </w:p>
        </w:tc>
        <w:tc>
          <w:tcPr>
            <w:tcW w:w="1021" w:type="dxa"/>
          </w:tcPr>
          <w:p w14:paraId="551A848B" w14:textId="1FF31BD3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129</w:t>
            </w:r>
          </w:p>
        </w:tc>
      </w:tr>
      <w:tr w:rsidR="00B867DA" w:rsidRPr="00B607C5" w14:paraId="501B1F09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6EFFFC" w14:textId="7C1DF8A1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displayTheResultOfGuessTheWord();</w:t>
            </w:r>
          </w:p>
        </w:tc>
        <w:tc>
          <w:tcPr>
            <w:tcW w:w="4508" w:type="dxa"/>
          </w:tcPr>
          <w:p w14:paraId="425F31B3" w14:textId="4E7EAF95" w:rsidR="00B867DA" w:rsidRPr="00DB1C2C" w:rsidRDefault="00DB1C2C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1C2C">
              <w:rPr>
                <w:lang w:val="en-US"/>
              </w:rPr>
              <w:t>Result - points of the game</w:t>
            </w:r>
          </w:p>
        </w:tc>
        <w:tc>
          <w:tcPr>
            <w:tcW w:w="1021" w:type="dxa"/>
          </w:tcPr>
          <w:p w14:paraId="590280FC" w14:textId="6D7D461A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201</w:t>
            </w:r>
          </w:p>
        </w:tc>
      </w:tr>
      <w:tr w:rsidR="00B867DA" w:rsidRPr="00B607C5" w14:paraId="4290DA5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D20AFF" w14:textId="4EE799D4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displayMenu()</w:t>
            </w:r>
          </w:p>
        </w:tc>
        <w:tc>
          <w:tcPr>
            <w:tcW w:w="4508" w:type="dxa"/>
          </w:tcPr>
          <w:p w14:paraId="26FCA3A4" w14:textId="055F3BF2" w:rsidR="00B867DA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Displays a menu with the options of the tenses</w:t>
            </w:r>
          </w:p>
        </w:tc>
        <w:tc>
          <w:tcPr>
            <w:tcW w:w="1021" w:type="dxa"/>
          </w:tcPr>
          <w:p w14:paraId="451E9D99" w14:textId="6E5C0ACA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245</w:t>
            </w:r>
          </w:p>
        </w:tc>
      </w:tr>
      <w:tr w:rsidR="00B867DA" w:rsidRPr="00B607C5" w14:paraId="4DC4887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FBF6AF" w14:textId="5EB43896" w:rsidR="00B867DA" w:rsidRPr="00B607C5" w:rsidRDefault="00B867DA" w:rsidP="00332AB7">
            <w:pPr>
              <w:tabs>
                <w:tab w:val="left" w:pos="993"/>
                <w:tab w:val="left" w:pos="2840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answerCheckEx();</w:t>
            </w:r>
            <w:r w:rsidR="00104EE0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ab/>
            </w:r>
          </w:p>
        </w:tc>
        <w:tc>
          <w:tcPr>
            <w:tcW w:w="4508" w:type="dxa"/>
          </w:tcPr>
          <w:p w14:paraId="35337755" w14:textId="34D9071A" w:rsidR="00B867DA" w:rsidRPr="00B607C5" w:rsidRDefault="00EC56A6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Checks </w:t>
            </w:r>
            <w:r w:rsidRPr="00EC56A6">
              <w:rPr>
                <w:lang w:val="en-US"/>
              </w:rPr>
              <w:t>answer</w:t>
            </w:r>
          </w:p>
        </w:tc>
        <w:tc>
          <w:tcPr>
            <w:tcW w:w="1021" w:type="dxa"/>
          </w:tcPr>
          <w:p w14:paraId="1275D6F7" w14:textId="5D7D73F7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275</w:t>
            </w:r>
          </w:p>
        </w:tc>
      </w:tr>
      <w:tr w:rsidR="00B867DA" w:rsidRPr="00B607C5" w14:paraId="71B5C53F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CC04E6" w14:textId="2F416FFD" w:rsidR="00B867DA" w:rsidRPr="00B607C5" w:rsidRDefault="00B867DA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answerCheckExMultipleChoice()</w:t>
            </w:r>
          </w:p>
        </w:tc>
        <w:tc>
          <w:tcPr>
            <w:tcW w:w="4508" w:type="dxa"/>
          </w:tcPr>
          <w:p w14:paraId="64E4BF2C" w14:textId="7178EE2F" w:rsidR="00B867DA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Checks</w:t>
            </w:r>
            <w:r w:rsidRPr="00EC56A6">
              <w:rPr>
                <w:lang w:val="en-US"/>
              </w:rPr>
              <w:t xml:space="preserve"> answer</w:t>
            </w:r>
          </w:p>
        </w:tc>
        <w:tc>
          <w:tcPr>
            <w:tcW w:w="1021" w:type="dxa"/>
          </w:tcPr>
          <w:p w14:paraId="3686F019" w14:textId="323D3FA6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292</w:t>
            </w:r>
          </w:p>
        </w:tc>
      </w:tr>
      <w:tr w:rsidR="00B867DA" w:rsidRPr="00B607C5" w14:paraId="1A899585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8BC6D0A" w14:textId="09903511" w:rsidR="00B867DA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B867DA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PresentSimpleTense();</w:t>
            </w:r>
          </w:p>
        </w:tc>
        <w:tc>
          <w:tcPr>
            <w:tcW w:w="4508" w:type="dxa"/>
          </w:tcPr>
          <w:p w14:paraId="5FAFEC8D" w14:textId="5E71E293" w:rsidR="00B867DA" w:rsidRPr="00B607C5" w:rsidRDefault="00DB1C2C" w:rsidP="00DB1C2C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56A6">
              <w:rPr>
                <w:lang w:val="en-US"/>
              </w:rPr>
              <w:t>Rules for using the present simple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021" w:type="dxa"/>
          </w:tcPr>
          <w:p w14:paraId="7B12C7D8" w14:textId="6BAD4411" w:rsidR="00B867DA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311</w:t>
            </w:r>
          </w:p>
        </w:tc>
      </w:tr>
      <w:tr w:rsidR="0036488B" w:rsidRPr="00B607C5" w14:paraId="6FD31C92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AF5DE0" w14:textId="3D3BEB4A" w:rsidR="0036488B" w:rsidRPr="00B607C5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PresentContinuousTense();</w:t>
            </w:r>
          </w:p>
        </w:tc>
        <w:tc>
          <w:tcPr>
            <w:tcW w:w="4508" w:type="dxa"/>
          </w:tcPr>
          <w:p w14:paraId="3AB13749" w14:textId="263DCEAC" w:rsidR="0036488B" w:rsidRPr="00B607C5" w:rsidRDefault="00DB1C2C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1C2C">
              <w:rPr>
                <w:lang w:val="en-US"/>
              </w:rPr>
              <w:t>Rules for using the present continuous</w:t>
            </w:r>
          </w:p>
        </w:tc>
        <w:tc>
          <w:tcPr>
            <w:tcW w:w="1021" w:type="dxa"/>
          </w:tcPr>
          <w:p w14:paraId="3BA2CE5A" w14:textId="0DFFFD2B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427</w:t>
            </w:r>
          </w:p>
        </w:tc>
      </w:tr>
      <w:tr w:rsidR="0036488B" w:rsidRPr="00B607C5" w14:paraId="6177567A" w14:textId="77777777" w:rsidTr="00332AB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0CB1A18" w14:textId="0D8C50FE" w:rsidR="0036488B" w:rsidRPr="00B607C5" w:rsidRDefault="00332AB7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PastSimpleTense();</w:t>
            </w:r>
          </w:p>
        </w:tc>
        <w:tc>
          <w:tcPr>
            <w:tcW w:w="4508" w:type="dxa"/>
          </w:tcPr>
          <w:p w14:paraId="1AB4E456" w14:textId="32333B07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past simple</w:t>
            </w:r>
          </w:p>
        </w:tc>
        <w:tc>
          <w:tcPr>
            <w:tcW w:w="1021" w:type="dxa"/>
          </w:tcPr>
          <w:p w14:paraId="28A87403" w14:textId="64597DCA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548</w:t>
            </w:r>
          </w:p>
        </w:tc>
      </w:tr>
      <w:tr w:rsidR="0036488B" w:rsidRPr="00B607C5" w14:paraId="00B5485D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24CB637" w14:textId="5F347717" w:rsidR="0036488B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B70E6C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Past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ContinuousTense();</w:t>
            </w:r>
          </w:p>
        </w:tc>
        <w:tc>
          <w:tcPr>
            <w:tcW w:w="4508" w:type="dxa"/>
          </w:tcPr>
          <w:p w14:paraId="53F70411" w14:textId="61C0A0E3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past continuous</w:t>
            </w:r>
          </w:p>
        </w:tc>
        <w:tc>
          <w:tcPr>
            <w:tcW w:w="1021" w:type="dxa"/>
          </w:tcPr>
          <w:p w14:paraId="4663E0D6" w14:textId="0C9E5963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656</w:t>
            </w:r>
          </w:p>
        </w:tc>
      </w:tr>
      <w:tr w:rsidR="0036488B" w:rsidRPr="00B607C5" w14:paraId="6AB50494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B796D50" w14:textId="042749FB" w:rsidR="0036488B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206C96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Future</w:t>
            </w:r>
            <w:r w:rsidR="0036488B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SimpleTense();</w:t>
            </w:r>
          </w:p>
        </w:tc>
        <w:tc>
          <w:tcPr>
            <w:tcW w:w="4508" w:type="dxa"/>
          </w:tcPr>
          <w:p w14:paraId="1C6361F8" w14:textId="792758C7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future tense</w:t>
            </w:r>
          </w:p>
        </w:tc>
        <w:tc>
          <w:tcPr>
            <w:tcW w:w="1021" w:type="dxa"/>
          </w:tcPr>
          <w:p w14:paraId="2BB21AA5" w14:textId="5FB9686D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770</w:t>
            </w:r>
          </w:p>
        </w:tc>
      </w:tr>
      <w:tr w:rsidR="0036488B" w:rsidRPr="00B607C5" w14:paraId="6596B7A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2ABEB" w14:textId="3751C9A8" w:rsidR="00851743" w:rsidRPr="00B607C5" w:rsidRDefault="00332AB7" w:rsidP="00332AB7">
            <w:pPr>
              <w:tabs>
                <w:tab w:val="left" w:pos="993"/>
              </w:tabs>
              <w:spacing w:before="60" w:after="60"/>
              <w:rPr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displayTheUsage</w:t>
            </w:r>
            <w:r w:rsidR="00851743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PresentPerfectTense();</w:t>
            </w:r>
          </w:p>
        </w:tc>
        <w:tc>
          <w:tcPr>
            <w:tcW w:w="4508" w:type="dxa"/>
          </w:tcPr>
          <w:p w14:paraId="05BA57A0" w14:textId="24CC9C99" w:rsidR="0036488B" w:rsidRPr="00B607C5" w:rsidRDefault="00081620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Rules for using the present perfect</w:t>
            </w:r>
          </w:p>
        </w:tc>
        <w:tc>
          <w:tcPr>
            <w:tcW w:w="1021" w:type="dxa"/>
          </w:tcPr>
          <w:p w14:paraId="58C05556" w14:textId="59DBF0BC" w:rsidR="0036488B" w:rsidRPr="00B607C5" w:rsidRDefault="00015DC2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883</w:t>
            </w:r>
          </w:p>
        </w:tc>
      </w:tr>
      <w:tr w:rsidR="0036488B" w:rsidRPr="00B607C5" w14:paraId="57F90840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88DFB64" w14:textId="45C333A8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Practise…TenseEx1();</w:t>
            </w:r>
          </w:p>
          <w:p w14:paraId="29F228D6" w14:textId="0CFE22B1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Practise...TenseEx2();</w:t>
            </w:r>
          </w:p>
          <w:p w14:paraId="4A1556BC" w14:textId="6402B2C8" w:rsidR="0036488B" w:rsidRPr="00B607C5" w:rsidRDefault="0036488B" w:rsidP="00332AB7">
            <w:pPr>
              <w:tabs>
                <w:tab w:val="left" w:pos="993"/>
                <w:tab w:val="right" w:pos="3970"/>
              </w:tabs>
              <w:spacing w:before="60" w:after="60"/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</w:t>
            </w:r>
            <w:r w:rsidR="00206C96"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3</w:t>
            </w: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();</w:t>
            </w:r>
          </w:p>
          <w:p w14:paraId="3EC93966" w14:textId="30F8EC4D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Practise…TenseEx4();</w:t>
            </w:r>
          </w:p>
        </w:tc>
        <w:tc>
          <w:tcPr>
            <w:tcW w:w="4508" w:type="dxa"/>
          </w:tcPr>
          <w:p w14:paraId="5C9C3A17" w14:textId="77777777" w:rsidR="00206C96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Displays the missing word</w:t>
            </w:r>
          </w:p>
          <w:p w14:paraId="275E45ED" w14:textId="77777777" w:rsidR="00081620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Displays the optional answer</w:t>
            </w:r>
          </w:p>
          <w:p w14:paraId="7E2D5E3E" w14:textId="77777777" w:rsidR="00081620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Corrects the mistakes</w:t>
            </w:r>
          </w:p>
          <w:p w14:paraId="48ABD412" w14:textId="7E6F8D9E" w:rsidR="00081620" w:rsidRPr="00B607C5" w:rsidRDefault="00081620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Transforms a sentence into a question</w:t>
            </w:r>
          </w:p>
        </w:tc>
        <w:tc>
          <w:tcPr>
            <w:tcW w:w="1021" w:type="dxa"/>
          </w:tcPr>
          <w:p w14:paraId="65C5DFE1" w14:textId="00ABF19E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1F1B0390" w14:textId="700E23C2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4CD87308" w14:textId="1FD34CEA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  <w:p w14:paraId="02F3A477" w14:textId="1781EC0D" w:rsidR="00015DC2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-</w:t>
            </w:r>
          </w:p>
        </w:tc>
      </w:tr>
      <w:tr w:rsidR="0036488B" w:rsidRPr="00B607C5" w14:paraId="0C1CB48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E783819" w14:textId="14C45BC4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displayTheResultOfTheExercises();</w:t>
            </w:r>
          </w:p>
        </w:tc>
        <w:tc>
          <w:tcPr>
            <w:tcW w:w="4508" w:type="dxa"/>
          </w:tcPr>
          <w:p w14:paraId="250CF0B3" w14:textId="14F389FA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620">
              <w:rPr>
                <w:lang w:val="en-US"/>
              </w:rPr>
              <w:t>Result - points from the tests</w:t>
            </w:r>
          </w:p>
        </w:tc>
        <w:tc>
          <w:tcPr>
            <w:tcW w:w="1021" w:type="dxa"/>
          </w:tcPr>
          <w:p w14:paraId="7C7ABFCA" w14:textId="3171F9A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999</w:t>
            </w:r>
          </w:p>
        </w:tc>
      </w:tr>
      <w:tr w:rsidR="0036488B" w:rsidRPr="00B607C5" w14:paraId="430D4BD6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B1A908" w14:textId="5636E6A6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IrregularVerbsCommandTable();</w:t>
            </w:r>
          </w:p>
        </w:tc>
        <w:tc>
          <w:tcPr>
            <w:tcW w:w="4508" w:type="dxa"/>
          </w:tcPr>
          <w:p w14:paraId="69AE98A1" w14:textId="19801C1E" w:rsidR="0036488B" w:rsidRPr="00B607C5" w:rsidRDefault="00E921F3" w:rsidP="00E921F3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Sh</w:t>
            </w:r>
            <w:r>
              <w:rPr>
                <w:lang w:val="en-US"/>
              </w:rPr>
              <w:t>ows and hides the table with</w:t>
            </w:r>
            <w:r w:rsidRPr="00E921F3">
              <w:rPr>
                <w:lang w:val="en-US"/>
              </w:rPr>
              <w:t xml:space="preserve"> commands</w:t>
            </w:r>
          </w:p>
        </w:tc>
        <w:tc>
          <w:tcPr>
            <w:tcW w:w="1021" w:type="dxa"/>
          </w:tcPr>
          <w:p w14:paraId="6A225B16" w14:textId="3C35FA5E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1053</w:t>
            </w:r>
          </w:p>
        </w:tc>
      </w:tr>
      <w:tr w:rsidR="0036488B" w:rsidRPr="00B607C5" w14:paraId="1E6069E0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231958" w14:textId="130AA413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IrregularVerbsCommandFunctions();</w:t>
            </w:r>
          </w:p>
        </w:tc>
        <w:tc>
          <w:tcPr>
            <w:tcW w:w="4508" w:type="dxa"/>
          </w:tcPr>
          <w:p w14:paraId="0D90458D" w14:textId="56BCD4BB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Performs the command</w:t>
            </w:r>
          </w:p>
        </w:tc>
        <w:tc>
          <w:tcPr>
            <w:tcW w:w="1021" w:type="dxa"/>
          </w:tcPr>
          <w:p w14:paraId="72C8DA02" w14:textId="17EA8186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1073</w:t>
            </w:r>
          </w:p>
        </w:tc>
      </w:tr>
      <w:tr w:rsidR="0036488B" w:rsidRPr="00B607C5" w14:paraId="24FFAA77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3CA869F" w14:textId="7DA37658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practiseIrregularVerbs();</w:t>
            </w:r>
          </w:p>
        </w:tc>
        <w:tc>
          <w:tcPr>
            <w:tcW w:w="4508" w:type="dxa"/>
          </w:tcPr>
          <w:p w14:paraId="3B9B7035" w14:textId="76490C8F" w:rsidR="0036488B" w:rsidRPr="00B607C5" w:rsidRDefault="00E921F3" w:rsidP="00E921F3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Starts a table for irregular verbs</w:t>
            </w:r>
          </w:p>
        </w:tc>
        <w:tc>
          <w:tcPr>
            <w:tcW w:w="1021" w:type="dxa"/>
          </w:tcPr>
          <w:p w14:paraId="552C7134" w14:textId="3DE9451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1170</w:t>
            </w:r>
          </w:p>
        </w:tc>
      </w:tr>
      <w:tr w:rsidR="0036488B" w:rsidRPr="00B607C5" w14:paraId="18CAF7F1" w14:textId="77777777" w:rsidTr="00332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A51F135" w14:textId="37C03104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startProgramme();</w:t>
            </w:r>
          </w:p>
        </w:tc>
        <w:tc>
          <w:tcPr>
            <w:tcW w:w="4508" w:type="dxa"/>
          </w:tcPr>
          <w:p w14:paraId="249F40A4" w14:textId="494DDDF8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Main function</w:t>
            </w:r>
          </w:p>
        </w:tc>
        <w:tc>
          <w:tcPr>
            <w:tcW w:w="1021" w:type="dxa"/>
          </w:tcPr>
          <w:p w14:paraId="0C7FAAE0" w14:textId="4AEBB8CF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1268</w:t>
            </w:r>
          </w:p>
        </w:tc>
      </w:tr>
      <w:tr w:rsidR="0036488B" w:rsidRPr="00B607C5" w14:paraId="1F0F323F" w14:textId="77777777" w:rsidTr="00332A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D96A49A" w14:textId="74B65579" w:rsidR="0036488B" w:rsidRPr="00B607C5" w:rsidRDefault="0036488B" w:rsidP="00332AB7">
            <w:pPr>
              <w:tabs>
                <w:tab w:val="left" w:pos="993"/>
              </w:tabs>
              <w:spacing w:before="60" w:after="60"/>
              <w:rPr>
                <w:rFonts w:cstheme="minorHAnsi"/>
                <w:b w:val="0"/>
                <w:lang w:val="en-US"/>
              </w:rPr>
            </w:pPr>
            <w:r w:rsidRPr="00B607C5">
              <w:rPr>
                <w:rFonts w:eastAsiaTheme="minorHAnsi" w:cstheme="minorHAnsi"/>
                <w:b w:val="0"/>
                <w:color w:val="000000"/>
                <w:kern w:val="0"/>
                <w:lang w:val="en-US" w:eastAsia="en-US"/>
                <w14:ligatures w14:val="none"/>
              </w:rPr>
              <w:t>processMenu();</w:t>
            </w:r>
          </w:p>
        </w:tc>
        <w:tc>
          <w:tcPr>
            <w:tcW w:w="4508" w:type="dxa"/>
          </w:tcPr>
          <w:p w14:paraId="57358FCB" w14:textId="04868C4F" w:rsidR="0036488B" w:rsidRPr="00B607C5" w:rsidRDefault="00E921F3" w:rsidP="00332AB7">
            <w:pPr>
              <w:tabs>
                <w:tab w:val="left" w:pos="993"/>
              </w:tabs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Output function</w:t>
            </w:r>
          </w:p>
        </w:tc>
        <w:tc>
          <w:tcPr>
            <w:tcW w:w="1021" w:type="dxa"/>
          </w:tcPr>
          <w:p w14:paraId="3CDA5582" w14:textId="2183DB04" w:rsidR="0036488B" w:rsidRPr="00B607C5" w:rsidRDefault="00851743" w:rsidP="00332AB7">
            <w:pPr>
              <w:tabs>
                <w:tab w:val="left" w:pos="993"/>
              </w:tabs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1381</w:t>
            </w:r>
          </w:p>
        </w:tc>
      </w:tr>
    </w:tbl>
    <w:p w14:paraId="733A50E1" w14:textId="5501ADC8" w:rsidR="0092466F" w:rsidRPr="00B607C5" w:rsidRDefault="00FC6C3B" w:rsidP="00B4040D">
      <w:pPr>
        <w:pStyle w:val="Heading2"/>
        <w:rPr>
          <w:sz w:val="28"/>
          <w:szCs w:val="28"/>
          <w:lang w:val="en-US"/>
        </w:rPr>
      </w:pPr>
      <w:bookmarkStart w:id="13" w:name="_Toc65352828"/>
      <w:r w:rsidRPr="00B607C5">
        <w:rPr>
          <w:sz w:val="28"/>
          <w:szCs w:val="28"/>
          <w:lang w:val="en-US"/>
        </w:rPr>
        <w:lastRenderedPageBreak/>
        <w:t>Block diagram</w:t>
      </w:r>
      <w:bookmarkEnd w:id="13"/>
    </w:p>
    <w:p w14:paraId="098EC881" w14:textId="554BE8B5" w:rsidR="00274A9D" w:rsidRPr="00B607C5" w:rsidRDefault="00274A9D" w:rsidP="00274A9D">
      <w:pPr>
        <w:pStyle w:val="Heading3"/>
        <w:spacing w:after="240"/>
        <w:rPr>
          <w:lang w:val="en-US"/>
        </w:rPr>
      </w:pPr>
      <w:bookmarkStart w:id="14" w:name="_Toc65352829"/>
      <w:r w:rsidRPr="00B607C5">
        <w:rPr>
          <w:noProof/>
          <w:lang w:val="en-US" w:eastAsia="bg-BG"/>
          <w14:ligatures w14:val="none"/>
        </w:rPr>
        <w:drawing>
          <wp:anchor distT="0" distB="0" distL="114300" distR="114300" simplePos="0" relativeHeight="251661312" behindDoc="0" locked="0" layoutInCell="1" allowOverlap="1" wp14:anchorId="17947D11" wp14:editId="5CBFD23B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802728" cy="3636000"/>
            <wp:effectExtent l="0" t="0" r="7620" b="3175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2)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28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C3B" w:rsidRPr="00B607C5">
        <w:rPr>
          <w:lang w:val="en-US"/>
        </w:rPr>
        <w:t>Block diagram</w:t>
      </w:r>
      <w:bookmarkEnd w:id="14"/>
    </w:p>
    <w:p w14:paraId="6D27EC65" w14:textId="77777777" w:rsidR="00274A9D" w:rsidRPr="00B607C5" w:rsidRDefault="00274A9D" w:rsidP="00274A9D">
      <w:pPr>
        <w:pStyle w:val="Heading3"/>
        <w:spacing w:after="240"/>
        <w:rPr>
          <w:lang w:val="en-US"/>
        </w:rPr>
      </w:pPr>
    </w:p>
    <w:p w14:paraId="0B81F15E" w14:textId="4FE19F73" w:rsidR="00B4040D" w:rsidRPr="00B607C5" w:rsidRDefault="00FC6C3B" w:rsidP="00274A9D">
      <w:pPr>
        <w:pStyle w:val="Heading3"/>
        <w:spacing w:after="240"/>
        <w:rPr>
          <w:lang w:val="en-US"/>
        </w:rPr>
      </w:pPr>
      <w:bookmarkStart w:id="15" w:name="_Toc65352830"/>
      <w:r w:rsidRPr="00B607C5">
        <w:rPr>
          <w:lang w:val="en-US"/>
        </w:rPr>
        <w:t>Description of the block diagram</w:t>
      </w:r>
      <w:bookmarkEnd w:id="15"/>
    </w:p>
    <w:tbl>
      <w:tblPr>
        <w:tblStyle w:val="a"/>
        <w:tblW w:w="3299" w:type="pct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2836"/>
      </w:tblGrid>
      <w:tr w:rsidR="00646159" w:rsidRPr="00B607C5" w14:paraId="4C4343B9" w14:textId="77777777" w:rsidTr="00B6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22BF715" w14:textId="77777777" w:rsidR="00646159" w:rsidRPr="00B607C5" w:rsidRDefault="00646159" w:rsidP="00A3307C">
            <w:pPr>
              <w:spacing w:before="80" w:after="80"/>
              <w:rPr>
                <w:lang w:val="en-US"/>
              </w:rPr>
            </w:pPr>
            <w:r w:rsidRPr="00B607C5">
              <w:rPr>
                <w:lang w:val="en-US"/>
              </w:rPr>
              <w:t>№</w:t>
            </w:r>
          </w:p>
        </w:tc>
        <w:tc>
          <w:tcPr>
            <w:tcW w:w="2552" w:type="dxa"/>
          </w:tcPr>
          <w:p w14:paraId="6BB29E98" w14:textId="2AD289FA" w:rsidR="00646159" w:rsidRPr="00B607C5" w:rsidRDefault="003B3586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2836" w:type="dxa"/>
          </w:tcPr>
          <w:p w14:paraId="3E7B0F61" w14:textId="74A88969" w:rsidR="00646159" w:rsidRPr="00B607C5" w:rsidRDefault="003B3586" w:rsidP="00B634C5">
            <w:pPr>
              <w:spacing w:before="8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646159" w:rsidRPr="00B607C5" w14:paraId="0858D182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FBFBF" w:themeFill="background1" w:themeFillShade="BF"/>
          </w:tcPr>
          <w:p w14:paraId="4B89FB5B" w14:textId="7361095B" w:rsidR="00646159" w:rsidRPr="00B607C5" w:rsidRDefault="00B634C5" w:rsidP="00B634C5">
            <w:pPr>
              <w:pStyle w:val="ListNumber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77CA229" w14:textId="18918176" w:rsidR="00646159" w:rsidRPr="00B607C5" w:rsidRDefault="003A3553" w:rsidP="00A3307C">
            <w:pPr>
              <w:spacing w:before="40" w:after="10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Grey</w:t>
            </w:r>
          </w:p>
        </w:tc>
        <w:tc>
          <w:tcPr>
            <w:tcW w:w="2836" w:type="dxa"/>
          </w:tcPr>
          <w:p w14:paraId="5365B90A" w14:textId="0FDEF7FF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Beginning and E</w:t>
            </w:r>
            <w:r w:rsidRPr="00E921F3">
              <w:rPr>
                <w:lang w:val="en-US"/>
              </w:rPr>
              <w:t>nd</w:t>
            </w:r>
          </w:p>
        </w:tc>
      </w:tr>
      <w:tr w:rsidR="00646159" w:rsidRPr="00B607C5" w14:paraId="0365319E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D3E4" w:themeFill="accent1" w:themeFillTint="99"/>
          </w:tcPr>
          <w:p w14:paraId="526A1299" w14:textId="1A6276BE" w:rsidR="00646159" w:rsidRPr="00B607C5" w:rsidRDefault="00B634C5" w:rsidP="00B634C5">
            <w:pPr>
              <w:pStyle w:val="ListNumber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4A5859C6" w14:textId="68D63C81" w:rsidR="00646159" w:rsidRPr="00B607C5" w:rsidRDefault="003A3553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Blue</w:t>
            </w:r>
          </w:p>
        </w:tc>
        <w:tc>
          <w:tcPr>
            <w:tcW w:w="2836" w:type="dxa"/>
          </w:tcPr>
          <w:p w14:paraId="3A78EF86" w14:textId="65E197EE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Main Function</w:t>
            </w:r>
          </w:p>
        </w:tc>
      </w:tr>
      <w:tr w:rsidR="00646159" w:rsidRPr="00B607C5" w14:paraId="21115E8F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C8CCB3" w:themeFill="accent3" w:themeFillTint="99"/>
          </w:tcPr>
          <w:p w14:paraId="5C2D35BE" w14:textId="775B4ABA" w:rsidR="00646159" w:rsidRPr="00B607C5" w:rsidRDefault="00B634C5" w:rsidP="00B634C5">
            <w:pPr>
              <w:pStyle w:val="ListNumber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4D738E78" w14:textId="1B8DE326" w:rsidR="00646159" w:rsidRPr="00B607C5" w:rsidRDefault="003A3553" w:rsidP="00A3307C">
            <w:pPr>
              <w:spacing w:before="40" w:after="10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Green</w:t>
            </w:r>
          </w:p>
        </w:tc>
        <w:tc>
          <w:tcPr>
            <w:tcW w:w="2836" w:type="dxa"/>
          </w:tcPr>
          <w:p w14:paraId="652D6044" w14:textId="6421DBB5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646159" w:rsidRPr="00B607C5" w14:paraId="4CD95BD6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E7D09D" w:themeFill="accent4" w:themeFillTint="99"/>
          </w:tcPr>
          <w:p w14:paraId="3265536A" w14:textId="77E9D649" w:rsidR="00646159" w:rsidRPr="00B607C5" w:rsidRDefault="00B634C5" w:rsidP="00B634C5">
            <w:pPr>
              <w:pStyle w:val="ListNumber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743DDD93" w14:textId="0BF78D09" w:rsidR="00646159" w:rsidRPr="00B607C5" w:rsidRDefault="003A355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Yellow</w:t>
            </w:r>
          </w:p>
        </w:tc>
        <w:tc>
          <w:tcPr>
            <w:tcW w:w="2836" w:type="dxa"/>
          </w:tcPr>
          <w:p w14:paraId="046A48F7" w14:textId="46518869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921F3">
              <w:rPr>
                <w:lang w:val="en-US"/>
              </w:rPr>
              <w:t>Function Content</w:t>
            </w:r>
          </w:p>
        </w:tc>
      </w:tr>
      <w:tr w:rsidR="00646159" w:rsidRPr="00B607C5" w14:paraId="329625AB" w14:textId="77777777" w:rsidTr="00B6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BE746E"/>
          </w:tcPr>
          <w:p w14:paraId="49A4FACE" w14:textId="0C1BAAE1" w:rsidR="00646159" w:rsidRPr="00B607C5" w:rsidRDefault="00B634C5" w:rsidP="00B634C5">
            <w:pPr>
              <w:pStyle w:val="ListNumber"/>
              <w:numPr>
                <w:ilvl w:val="0"/>
                <w:numId w:val="0"/>
              </w:numPr>
              <w:spacing w:before="80" w:after="80"/>
              <w:ind w:left="360" w:hanging="288"/>
              <w:rPr>
                <w:lang w:val="en-US"/>
              </w:rPr>
            </w:pPr>
            <w:r w:rsidRPr="00B607C5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59369769" w14:textId="51E782A6" w:rsidR="00646159" w:rsidRPr="00B607C5" w:rsidRDefault="003A355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7C5">
              <w:rPr>
                <w:lang w:val="en-US"/>
              </w:rPr>
              <w:t>Red</w:t>
            </w:r>
          </w:p>
        </w:tc>
        <w:tc>
          <w:tcPr>
            <w:tcW w:w="2836" w:type="dxa"/>
          </w:tcPr>
          <w:p w14:paraId="1E5B8A89" w14:textId="55C6EF4F" w:rsidR="00646159" w:rsidRPr="00B607C5" w:rsidRDefault="00E921F3" w:rsidP="00A3307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Function</w:t>
            </w:r>
          </w:p>
        </w:tc>
      </w:tr>
    </w:tbl>
    <w:p w14:paraId="3AC7B8C0" w14:textId="4AE74D98" w:rsidR="0092466F" w:rsidRPr="00B607C5" w:rsidRDefault="0092466F" w:rsidP="00931EBE">
      <w:pPr>
        <w:tabs>
          <w:tab w:val="left" w:pos="993"/>
        </w:tabs>
        <w:rPr>
          <w:lang w:val="en-US"/>
        </w:rPr>
      </w:pPr>
    </w:p>
    <w:sectPr w:rsidR="0092466F" w:rsidRPr="00B607C5" w:rsidSect="00E830C4">
      <w:footerReference w:type="default" r:id="rId12"/>
      <w:headerReference w:type="first" r:id="rId13"/>
      <w:pgSz w:w="11906" w:h="16838" w:code="9"/>
      <w:pgMar w:top="1440" w:right="1440" w:bottom="1440" w:left="1440" w:header="34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00BFE" w14:textId="77777777" w:rsidR="00400C7C" w:rsidRDefault="00400C7C" w:rsidP="008F07DC">
      <w:pPr>
        <w:spacing w:before="0"/>
      </w:pPr>
      <w:r>
        <w:separator/>
      </w:r>
    </w:p>
  </w:endnote>
  <w:endnote w:type="continuationSeparator" w:id="0">
    <w:p w14:paraId="6A24B77C" w14:textId="77777777" w:rsidR="00400C7C" w:rsidRDefault="00400C7C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6719730"/>
      <w:docPartObj>
        <w:docPartGallery w:val="Page Numbers (Bottom of Page)"/>
        <w:docPartUnique/>
      </w:docPartObj>
    </w:sdtPr>
    <w:sdtEndPr/>
    <w:sdtContent>
      <w:p w14:paraId="6E28EEDE" w14:textId="29D6E3EF" w:rsidR="00D22C68" w:rsidRPr="00F66062" w:rsidRDefault="00D22C68" w:rsidP="00F66062">
        <w:pPr>
          <w:pStyle w:val="Header"/>
          <w:spacing w:before="0"/>
          <w:jc w:val="right"/>
          <w:rPr>
            <w:lang w:val="en-US"/>
          </w:rPr>
        </w:pPr>
        <w:r>
          <w:fldChar w:fldCharType="begin"/>
        </w:r>
        <w:r>
          <w:instrText xml:space="preserve"> AUTOTEXT  " Празен"  \* MERGEFORMAT </w:instrText>
        </w:r>
        <w:r>
          <w:fldChar w:fldCharType="separate"/>
        </w:r>
      </w:p>
      <w:p w14:paraId="4064029A" w14:textId="77777777" w:rsidR="00D22C68" w:rsidRDefault="00D22C68" w:rsidP="00F66062">
        <w:pPr>
          <w:pStyle w:val="Footer"/>
          <w:spacing w:before="0"/>
          <w:jc w:val="right"/>
        </w:pPr>
        <w:r>
          <w:fldChar w:fldCharType="end"/>
        </w:r>
      </w:p>
    </w:sdtContent>
  </w:sdt>
  <w:p w14:paraId="73AA2C38" w14:textId="15B1B9D7" w:rsidR="00D22C68" w:rsidRDefault="00D22C68" w:rsidP="00F66062">
    <w:pPr>
      <w:pStyle w:val="Footer"/>
      <w:spacing w:before="0"/>
      <w:jc w:val="right"/>
    </w:pPr>
    <w:r w:rsidRPr="00F66062">
      <w:rPr>
        <w:lang w:val="en-US"/>
      </w:rPr>
      <w:t xml:space="preserve"> </w:t>
    </w:r>
    <w:r>
      <w:rPr>
        <w:lang w:val="en-US"/>
      </w:rPr>
      <w:t xml:space="preserve">LET </w:t>
    </w:r>
    <w:r>
      <w:fldChar w:fldCharType="begin"/>
    </w:r>
    <w:r>
      <w:instrText>PAGE   \* MERGEFORMAT</w:instrText>
    </w:r>
    <w:r>
      <w:fldChar w:fldCharType="separate"/>
    </w:r>
    <w:r w:rsidR="009C4F38">
      <w:rPr>
        <w:noProof/>
      </w:rPr>
      <w:t>8</w:t>
    </w:r>
    <w:r>
      <w:fldChar w:fldCharType="end"/>
    </w:r>
  </w:p>
  <w:p w14:paraId="53AB9141" w14:textId="7EAD880F" w:rsidR="00D22C68" w:rsidRDefault="00D22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FDA5F" w14:textId="77777777" w:rsidR="00400C7C" w:rsidRDefault="00400C7C" w:rsidP="008F07DC">
      <w:pPr>
        <w:spacing w:before="0"/>
      </w:pPr>
      <w:r>
        <w:separator/>
      </w:r>
    </w:p>
  </w:footnote>
  <w:footnote w:type="continuationSeparator" w:id="0">
    <w:p w14:paraId="3C3F10C0" w14:textId="77777777" w:rsidR="00400C7C" w:rsidRDefault="00400C7C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C46D" w14:textId="77777777" w:rsidR="00D22C68" w:rsidRDefault="00D22C68">
    <w:pPr>
      <w:pStyle w:val="Header"/>
    </w:pPr>
    <w:r>
      <w:rPr>
        <w:noProof/>
        <w:lang w:eastAsia="bg-BG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Група 2" descr="Декоративна странична лента с един дълъг, тънък вертикален правоъгълник, след това интервал и малък квадрат отдолу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Правоъгълник 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равоъгълник 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40FFD997">
            <v:group id="Група 2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alt="Декоративна странична лента с един дълъг, тънък вертикален правоъгълник, след това интервал и малък квадрат отдолу" coordsize="2286,91440" o:spid="_x0000_s1026" w14:anchorId="28A6F8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">
              <v:rect id="Правоъгълник 39" style="position:absolute;width:2286;height:87820;visibility:visible;mso-wrap-style:square;v-text-anchor:middle" o:spid="_x0000_s1027" fillcolor="#b85a22 [2405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/>
              <v:rect id="Правоъгълник 40" style="position:absolute;top:89154;width:2286;height:2286;visibility:visible;mso-wrap-style:square;v-text-anchor:middle" o:spid="_x0000_s1028" fillcolor="#345c7d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ECC280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818AC"/>
    <w:multiLevelType w:val="hybridMultilevel"/>
    <w:tmpl w:val="7FBAA28E"/>
    <w:lvl w:ilvl="0" w:tplc="87949ADC">
      <w:start w:val="1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B6"/>
    <w:rsid w:val="00015DC2"/>
    <w:rsid w:val="00020B28"/>
    <w:rsid w:val="00035952"/>
    <w:rsid w:val="00050B4A"/>
    <w:rsid w:val="00052063"/>
    <w:rsid w:val="00060E15"/>
    <w:rsid w:val="00081620"/>
    <w:rsid w:val="00090CE2"/>
    <w:rsid w:val="00093CF3"/>
    <w:rsid w:val="000C2D6C"/>
    <w:rsid w:val="000D1364"/>
    <w:rsid w:val="000E5009"/>
    <w:rsid w:val="000F0EF0"/>
    <w:rsid w:val="00104EE0"/>
    <w:rsid w:val="00137C6F"/>
    <w:rsid w:val="00146B7D"/>
    <w:rsid w:val="001B750C"/>
    <w:rsid w:val="001D04E4"/>
    <w:rsid w:val="001F4D83"/>
    <w:rsid w:val="00204677"/>
    <w:rsid w:val="00206C96"/>
    <w:rsid w:val="002150AB"/>
    <w:rsid w:val="00231F40"/>
    <w:rsid w:val="00233F15"/>
    <w:rsid w:val="002647B6"/>
    <w:rsid w:val="00274A9D"/>
    <w:rsid w:val="00293B83"/>
    <w:rsid w:val="002A4A71"/>
    <w:rsid w:val="002A61C8"/>
    <w:rsid w:val="002D78FD"/>
    <w:rsid w:val="002F663E"/>
    <w:rsid w:val="00300835"/>
    <w:rsid w:val="00332AB7"/>
    <w:rsid w:val="003614AD"/>
    <w:rsid w:val="0036488B"/>
    <w:rsid w:val="00367BBE"/>
    <w:rsid w:val="00382A29"/>
    <w:rsid w:val="00396982"/>
    <w:rsid w:val="003A3553"/>
    <w:rsid w:val="003A644F"/>
    <w:rsid w:val="003B3586"/>
    <w:rsid w:val="003B63AB"/>
    <w:rsid w:val="003C53C6"/>
    <w:rsid w:val="003C7B5B"/>
    <w:rsid w:val="003E5FE5"/>
    <w:rsid w:val="003F5235"/>
    <w:rsid w:val="00400C7C"/>
    <w:rsid w:val="004571A3"/>
    <w:rsid w:val="00477547"/>
    <w:rsid w:val="00493790"/>
    <w:rsid w:val="004F4B35"/>
    <w:rsid w:val="00507F4F"/>
    <w:rsid w:val="00521884"/>
    <w:rsid w:val="00534C7C"/>
    <w:rsid w:val="0055505E"/>
    <w:rsid w:val="005852F1"/>
    <w:rsid w:val="005A03E4"/>
    <w:rsid w:val="005C55A0"/>
    <w:rsid w:val="005C7E00"/>
    <w:rsid w:val="005F3E61"/>
    <w:rsid w:val="006177D0"/>
    <w:rsid w:val="00632A2E"/>
    <w:rsid w:val="006340E1"/>
    <w:rsid w:val="00634322"/>
    <w:rsid w:val="0063661F"/>
    <w:rsid w:val="00645889"/>
    <w:rsid w:val="00646159"/>
    <w:rsid w:val="006608BE"/>
    <w:rsid w:val="00665221"/>
    <w:rsid w:val="00673D96"/>
    <w:rsid w:val="00694B8F"/>
    <w:rsid w:val="006A3CE7"/>
    <w:rsid w:val="006A43B6"/>
    <w:rsid w:val="006E48F3"/>
    <w:rsid w:val="006E7C9D"/>
    <w:rsid w:val="00715097"/>
    <w:rsid w:val="00717C96"/>
    <w:rsid w:val="00740742"/>
    <w:rsid w:val="007504C0"/>
    <w:rsid w:val="00767D0E"/>
    <w:rsid w:val="00772AC1"/>
    <w:rsid w:val="0078181A"/>
    <w:rsid w:val="00793716"/>
    <w:rsid w:val="00793AD3"/>
    <w:rsid w:val="007A679B"/>
    <w:rsid w:val="007B21FA"/>
    <w:rsid w:val="007F13EE"/>
    <w:rsid w:val="007F4554"/>
    <w:rsid w:val="00802B0A"/>
    <w:rsid w:val="008074FE"/>
    <w:rsid w:val="008233CD"/>
    <w:rsid w:val="008453B8"/>
    <w:rsid w:val="00851743"/>
    <w:rsid w:val="00864100"/>
    <w:rsid w:val="00874A1D"/>
    <w:rsid w:val="008F07DC"/>
    <w:rsid w:val="008F62DB"/>
    <w:rsid w:val="008F6FC1"/>
    <w:rsid w:val="00905E6E"/>
    <w:rsid w:val="00906393"/>
    <w:rsid w:val="00923DF0"/>
    <w:rsid w:val="0092466F"/>
    <w:rsid w:val="00931EBE"/>
    <w:rsid w:val="00943729"/>
    <w:rsid w:val="00962118"/>
    <w:rsid w:val="0098679B"/>
    <w:rsid w:val="00997457"/>
    <w:rsid w:val="009A5E68"/>
    <w:rsid w:val="009C4F38"/>
    <w:rsid w:val="009D28DB"/>
    <w:rsid w:val="009F7867"/>
    <w:rsid w:val="00A25F37"/>
    <w:rsid w:val="00A276CA"/>
    <w:rsid w:val="00A3046E"/>
    <w:rsid w:val="00A3307C"/>
    <w:rsid w:val="00A41DB0"/>
    <w:rsid w:val="00A70318"/>
    <w:rsid w:val="00A7099D"/>
    <w:rsid w:val="00A854EE"/>
    <w:rsid w:val="00A95E38"/>
    <w:rsid w:val="00AD1DD2"/>
    <w:rsid w:val="00B028DD"/>
    <w:rsid w:val="00B4040D"/>
    <w:rsid w:val="00B607C5"/>
    <w:rsid w:val="00B634C5"/>
    <w:rsid w:val="00B70E6C"/>
    <w:rsid w:val="00B827FB"/>
    <w:rsid w:val="00B85D8C"/>
    <w:rsid w:val="00B867DA"/>
    <w:rsid w:val="00C01494"/>
    <w:rsid w:val="00C45513"/>
    <w:rsid w:val="00C70BAC"/>
    <w:rsid w:val="00C749D2"/>
    <w:rsid w:val="00CA6DD0"/>
    <w:rsid w:val="00CD47B2"/>
    <w:rsid w:val="00CD701B"/>
    <w:rsid w:val="00D22C68"/>
    <w:rsid w:val="00D765EB"/>
    <w:rsid w:val="00D92FA7"/>
    <w:rsid w:val="00DB1C2C"/>
    <w:rsid w:val="00DE3BDA"/>
    <w:rsid w:val="00DF0E7F"/>
    <w:rsid w:val="00E40238"/>
    <w:rsid w:val="00E475F2"/>
    <w:rsid w:val="00E64D29"/>
    <w:rsid w:val="00E66A4C"/>
    <w:rsid w:val="00E830C4"/>
    <w:rsid w:val="00E921F3"/>
    <w:rsid w:val="00EC2ED3"/>
    <w:rsid w:val="00EC2FF9"/>
    <w:rsid w:val="00EC56A6"/>
    <w:rsid w:val="00EF3D1A"/>
    <w:rsid w:val="00EF6133"/>
    <w:rsid w:val="00F01A1B"/>
    <w:rsid w:val="00F348C1"/>
    <w:rsid w:val="00F66062"/>
    <w:rsid w:val="00F77092"/>
    <w:rsid w:val="00F77BD1"/>
    <w:rsid w:val="00F81628"/>
    <w:rsid w:val="00F87585"/>
    <w:rsid w:val="00FA5E72"/>
    <w:rsid w:val="00FC6C3B"/>
    <w:rsid w:val="00FD779F"/>
    <w:rsid w:val="059F8EB3"/>
    <w:rsid w:val="08426372"/>
    <w:rsid w:val="27787BE0"/>
    <w:rsid w:val="33EF8647"/>
    <w:rsid w:val="3A233C33"/>
    <w:rsid w:val="3F94C479"/>
    <w:rsid w:val="57CDCF92"/>
    <w:rsid w:val="5BF0E11A"/>
    <w:rsid w:val="5D90E9A6"/>
    <w:rsid w:val="63F7800A"/>
    <w:rsid w:val="754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C4605"/>
  <w15:chartTrackingRefBased/>
  <w15:docId w15:val="{463E83B3-44A6-4760-BDD8-5C837BF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Header">
    <w:name w:val="header"/>
    <w:basedOn w:val="Normal"/>
    <w:link w:val="HeaderChar"/>
    <w:uiPriority w:val="99"/>
    <w:unhideWhenUsed/>
    <w:rsid w:val="008F07DC"/>
  </w:style>
  <w:style w:type="character" w:customStyle="1" w:styleId="HeaderChar">
    <w:name w:val="Header Char"/>
    <w:basedOn w:val="DefaultParagraphFont"/>
    <w:link w:val="Header"/>
    <w:uiPriority w:val="99"/>
    <w:rsid w:val="008F07DC"/>
  </w:style>
  <w:style w:type="paragraph" w:styleId="Footer">
    <w:name w:val="footer"/>
    <w:basedOn w:val="Normal"/>
    <w:link w:val="FooterChar"/>
    <w:uiPriority w:val="99"/>
    <w:unhideWhenUsed/>
    <w:rsid w:val="008F07DC"/>
  </w:style>
  <w:style w:type="character" w:customStyle="1" w:styleId="FooterChar">
    <w:name w:val="Footer Char"/>
    <w:basedOn w:val="DefaultParagraphFont"/>
    <w:link w:val="Footer"/>
    <w:uiPriority w:val="99"/>
    <w:rsid w:val="008F07DC"/>
  </w:style>
  <w:style w:type="character" w:customStyle="1" w:styleId="Heading3Char">
    <w:name w:val="Heading 3 Char"/>
    <w:basedOn w:val="DefaultParagraphFont"/>
    <w:link w:val="Heading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le">
    <w:name w:val="Title"/>
    <w:basedOn w:val="Normal"/>
    <w:link w:val="TitleCh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ubtitle">
    <w:name w:val="Subtitle"/>
    <w:basedOn w:val="Normal"/>
    <w:link w:val="SubtitleCh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07D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07DC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TOCHeading">
    <w:name w:val="TOC Heading"/>
    <w:basedOn w:val="Heading1"/>
    <w:next w:val="Normal"/>
    <w:uiPriority w:val="39"/>
    <w:unhideWhenUsed/>
    <w:qFormat/>
    <w:rsid w:val="008F07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7DC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7D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7D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07D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7D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7D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7D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7D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7DC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7D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7D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7D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7D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DC"/>
    <w:rPr>
      <w:rFonts w:ascii="Consolas" w:hAnsi="Consolas"/>
      <w:szCs w:val="21"/>
    </w:rPr>
  </w:style>
  <w:style w:type="table" w:customStyle="1" w:styleId="a">
    <w:name w:val="Без граници"/>
    <w:basedOn w:val="Table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a0">
    <w:name w:val="Емблема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a1">
    <w:name w:val="Информация за връзка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Number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a2">
    <w:name w:val="Долен колонтитул – подравняване в средата"/>
    <w:basedOn w:val="Footer"/>
    <w:link w:val="a3"/>
    <w:uiPriority w:val="13"/>
    <w:qFormat/>
    <w:rsid w:val="00906393"/>
    <w:pPr>
      <w:jc w:val="center"/>
    </w:pPr>
  </w:style>
  <w:style w:type="character" w:customStyle="1" w:styleId="a3">
    <w:name w:val="Долен колонтитул – подравняване в средата (знак)"/>
    <w:basedOn w:val="FooterChar"/>
    <w:link w:val="a2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a4">
    <w:name w:val="Долен колонтитул – подравняване отдясно"/>
    <w:basedOn w:val="Footer"/>
    <w:link w:val="a5"/>
    <w:uiPriority w:val="13"/>
    <w:qFormat/>
    <w:rsid w:val="00906393"/>
    <w:pPr>
      <w:jc w:val="right"/>
    </w:pPr>
  </w:style>
  <w:style w:type="character" w:customStyle="1" w:styleId="a5">
    <w:name w:val="Долен колонтитул – подравняване отдясно (знак)"/>
    <w:basedOn w:val="FooterChar"/>
    <w:link w:val="a4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B3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E830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30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0C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30C4"/>
    <w:rPr>
      <w:color w:val="F7B615" w:themeColor="hyperlink"/>
      <w:u w:val="single"/>
    </w:rPr>
  </w:style>
  <w:style w:type="paragraph" w:styleId="NoSpacing">
    <w:name w:val="No Spacing"/>
    <w:link w:val="NoSpacingChar"/>
    <w:uiPriority w:val="1"/>
    <w:qFormat/>
    <w:rsid w:val="00300835"/>
    <w:pPr>
      <w:spacing w:before="0"/>
    </w:pPr>
    <w:rPr>
      <w:rFonts w:eastAsiaTheme="minorEastAsia"/>
      <w:lang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300835"/>
    <w:rPr>
      <w:rFonts w:eastAsiaTheme="minorEastAsia"/>
      <w:lang w:eastAsia="bg-BG"/>
    </w:rPr>
  </w:style>
  <w:style w:type="table" w:styleId="PlainTable1">
    <w:name w:val="Plain Table 1"/>
    <w:basedOn w:val="TableNormal"/>
    <w:uiPriority w:val="41"/>
    <w:rsid w:val="009D28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9D28D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9D28D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80;\&#1055;&#1083;&#1072;&#1085;%20&#1079;&#1072;%20&#1087;&#1088;&#1086;&#1092;&#1080;&#1083;&#1080;&#1088;&#1072;&#1085;&#1077;%20&#1085;&#1072;%20&#1094;&#1077;&#1083;&#1077;&#1074;&#1072;%20&#1072;&#1091;&#1076;&#1080;&#1090;&#1086;&#1088;&#1080;&#110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65915EC8954129B04BA0F37BCFFA2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14A4ECB-154B-48FC-96E6-F69528EF9F26}"/>
      </w:docPartPr>
      <w:docPartBody>
        <w:p w:rsidR="003E5FE5" w:rsidRDefault="00C45513">
          <w:pPr>
            <w:pStyle w:val="FC65915EC8954129B04BA0F37BCFFA2A"/>
          </w:pPr>
          <w:r w:rsidRPr="001F37E1">
            <w:rPr>
              <w:lang w:bidi="bg-BG"/>
            </w:rPr>
            <w:t>Дата</w:t>
          </w:r>
        </w:p>
      </w:docPartBody>
    </w:docPart>
    <w:docPart>
      <w:docPartPr>
        <w:name w:val="9E63F7F444C1415BB7D58D8A18AB97A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1945FF57-6B59-4D68-ABB1-BC56D7F6A1A7}"/>
      </w:docPartPr>
      <w:docPartBody>
        <w:p w:rsidR="003E5FE5" w:rsidRDefault="00C45513">
          <w:pPr>
            <w:pStyle w:val="9E63F7F444C1415BB7D58D8A18AB97A6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6BD939FE1F243B7B07B76B1E971CE97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FFF79D3-C1AD-4747-AC2B-77F927634889}"/>
      </w:docPartPr>
      <w:docPartBody>
        <w:p w:rsidR="003E5FE5" w:rsidRDefault="00C45513">
          <w:pPr>
            <w:pStyle w:val="D6BD939FE1F243B7B07B76B1E971CE97"/>
          </w:pPr>
          <w:r w:rsidRPr="001F37E1">
            <w:rPr>
              <w:lang w:bidi="bg-BG"/>
            </w:rPr>
            <w:t>подзаглавие</w:t>
          </w:r>
        </w:p>
      </w:docPartBody>
    </w:docPart>
    <w:docPart>
      <w:docPartPr>
        <w:name w:val="3CF28760D57D445EA5BDC341CB5BD16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D318031B-5A90-43A9-B053-2B816087BECB}"/>
      </w:docPartPr>
      <w:docPartBody>
        <w:p w:rsidR="003E5FE5" w:rsidRDefault="00C45513">
          <w:pPr>
            <w:pStyle w:val="3CF28760D57D445EA5BDC341CB5BD168"/>
          </w:pPr>
          <w:r w:rsidRPr="001F37E1">
            <w:rPr>
              <w:lang w:bidi="bg-BG"/>
            </w:rPr>
            <w:t>Вашето име</w:t>
          </w:r>
        </w:p>
      </w:docPartBody>
    </w:docPart>
    <w:docPart>
      <w:docPartPr>
        <w:name w:val="BA536AE39FE54DD2A713ED7D92FFDEEB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9CA3485-EB72-45BB-982F-EB4D8EDE2ECF}"/>
      </w:docPartPr>
      <w:docPartBody>
        <w:p w:rsidR="003E5FE5" w:rsidRDefault="00C45513">
          <w:pPr>
            <w:pStyle w:val="BA536AE39FE54DD2A713ED7D92FFDEEB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6707B29CC6E845FEA30ED57BC904B6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3100363-9B4B-4C04-8F01-0C6F22037308}"/>
      </w:docPartPr>
      <w:docPartBody>
        <w:p w:rsidR="003E5FE5" w:rsidRDefault="00C45513">
          <w:pPr>
            <w:pStyle w:val="6707B29CC6E845FEA30ED57BC904B65A"/>
          </w:pPr>
          <w:r>
            <w:rPr>
              <w:lang w:bidi="bg-BG"/>
            </w:rPr>
            <w:t>№</w:t>
          </w:r>
        </w:p>
      </w:docPartBody>
    </w:docPart>
    <w:docPart>
      <w:docPartPr>
        <w:name w:val="F8D063D167994F75BAD34F2D9614223E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C638711C-3010-454E-BC2C-8849B5A4885A}"/>
      </w:docPartPr>
      <w:docPartBody>
        <w:p w:rsidR="003E5FE5" w:rsidRDefault="00C45513">
          <w:pPr>
            <w:pStyle w:val="F8D063D167994F75BAD34F2D9614223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CB7FD42CB2B940D9B77413F748F1BAA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B8CB412-AFA3-4B2F-AA00-1BB170D86F1E}"/>
      </w:docPartPr>
      <w:docPartBody>
        <w:p w:rsidR="003E5FE5" w:rsidRDefault="00C45513">
          <w:pPr>
            <w:pStyle w:val="CB7FD42CB2B940D9B77413F748F1BAA2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595F405EDE594CA48A00225049216CE5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D8990BD-C24D-496A-A905-A4FAC0E964DF}"/>
      </w:docPartPr>
      <w:docPartBody>
        <w:p w:rsidR="003E5FE5" w:rsidRDefault="00C45513">
          <w:pPr>
            <w:pStyle w:val="595F405EDE594CA48A00225049216CE5"/>
          </w:pPr>
          <w:r>
            <w:rPr>
              <w:lang w:bidi="bg-BG"/>
            </w:rPr>
            <w:t>№</w:t>
          </w:r>
        </w:p>
      </w:docPartBody>
    </w:docPart>
    <w:docPart>
      <w:docPartPr>
        <w:name w:val="DB23DE6621584095915142231F9E131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AF3AA0CC-FA6F-46FB-A956-9C3DBD4B7DEA}"/>
      </w:docPartPr>
      <w:docPartBody>
        <w:p w:rsidR="003E5FE5" w:rsidRDefault="00C45513">
          <w:pPr>
            <w:pStyle w:val="DB23DE6621584095915142231F9E1313"/>
          </w:pPr>
          <w:r>
            <w:rPr>
              <w:lang w:bidi="bg-BG"/>
            </w:rPr>
            <w:t>№</w:t>
          </w:r>
        </w:p>
      </w:docPartBody>
    </w:docPart>
    <w:docPart>
      <w:docPartPr>
        <w:name w:val="2DEF5F8770334DC88343BE45CC049B5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7D5AEF4C-D9F2-42E4-A466-BA2B65D2A965}"/>
      </w:docPartPr>
      <w:docPartBody>
        <w:p w:rsidR="006F6154" w:rsidRDefault="00F334D1" w:rsidP="00F334D1">
          <w:pPr>
            <w:pStyle w:val="2DEF5F8770334DC88343BE45CC049B5A"/>
          </w:pPr>
          <w:r>
            <w:rPr>
              <w:lang w:bidi="bg-BG"/>
            </w:rPr>
            <w:t>№</w:t>
          </w:r>
        </w:p>
      </w:docPartBody>
    </w:docPart>
    <w:docPart>
      <w:docPartPr>
        <w:name w:val="8418E098D94B43AEA3B2748D32B9A7CF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E8C6F475-A7B0-40F5-BFAD-C407D668B557}"/>
      </w:docPartPr>
      <w:docPartBody>
        <w:p w:rsidR="006F6154" w:rsidRDefault="00F334D1" w:rsidP="00F334D1">
          <w:pPr>
            <w:pStyle w:val="8418E098D94B43AEA3B2748D32B9A7CF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DD4D05E3A42045F6B4A250281E1451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AAB76E2-087A-4C34-B944-92559D36C785}"/>
      </w:docPartPr>
      <w:docPartBody>
        <w:p w:rsidR="006F6154" w:rsidRDefault="00F334D1" w:rsidP="00F334D1">
          <w:pPr>
            <w:pStyle w:val="DD4D05E3A42045F6B4A250281E145131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13"/>
    <w:rsid w:val="0036770A"/>
    <w:rsid w:val="003E5FE5"/>
    <w:rsid w:val="006A43B6"/>
    <w:rsid w:val="006F6154"/>
    <w:rsid w:val="008530D4"/>
    <w:rsid w:val="0099644A"/>
    <w:rsid w:val="009F1D2F"/>
    <w:rsid w:val="00A658D6"/>
    <w:rsid w:val="00C45513"/>
    <w:rsid w:val="00EE3C40"/>
    <w:rsid w:val="00F3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5915EC8954129B04BA0F37BCFFA2A">
    <w:name w:val="FC65915EC8954129B04BA0F37BCFFA2A"/>
  </w:style>
  <w:style w:type="paragraph" w:customStyle="1" w:styleId="9E63F7F444C1415BB7D58D8A18AB97A6">
    <w:name w:val="9E63F7F444C1415BB7D58D8A18AB97A6"/>
  </w:style>
  <w:style w:type="paragraph" w:customStyle="1" w:styleId="D6BD939FE1F243B7B07B76B1E971CE97">
    <w:name w:val="D6BD939FE1F243B7B07B76B1E971CE97"/>
  </w:style>
  <w:style w:type="paragraph" w:customStyle="1" w:styleId="3CF28760D57D445EA5BDC341CB5BD168">
    <w:name w:val="3CF28760D57D445EA5BDC341CB5BD168"/>
  </w:style>
  <w:style w:type="paragraph" w:customStyle="1" w:styleId="BA536AE39FE54DD2A713ED7D92FFDEEB">
    <w:name w:val="BA536AE39FE54DD2A713ED7D92FFDEEB"/>
  </w:style>
  <w:style w:type="paragraph" w:customStyle="1" w:styleId="6707B29CC6E845FEA30ED57BC904B65A">
    <w:name w:val="6707B29CC6E845FEA30ED57BC904B65A"/>
  </w:style>
  <w:style w:type="character" w:styleId="Emphasis">
    <w:name w:val="Emphasis"/>
    <w:basedOn w:val="DefaultParagraphFont"/>
    <w:uiPriority w:val="12"/>
    <w:unhideWhenUsed/>
    <w:qFormat/>
    <w:rPr>
      <w:i/>
      <w:iCs/>
      <w:color w:val="595959" w:themeColor="text1" w:themeTint="A6"/>
    </w:rPr>
  </w:style>
  <w:style w:type="paragraph" w:customStyle="1" w:styleId="F8D063D167994F75BAD34F2D9614223E">
    <w:name w:val="F8D063D167994F75BAD34F2D9614223E"/>
  </w:style>
  <w:style w:type="paragraph" w:customStyle="1" w:styleId="CB7FD42CB2B940D9B77413F748F1BAA2">
    <w:name w:val="CB7FD42CB2B940D9B77413F748F1BAA2"/>
  </w:style>
  <w:style w:type="paragraph" w:customStyle="1" w:styleId="595F405EDE594CA48A00225049216CE5">
    <w:name w:val="595F405EDE594CA48A00225049216CE5"/>
  </w:style>
  <w:style w:type="paragraph" w:customStyle="1" w:styleId="DB23DE6621584095915142231F9E1313">
    <w:name w:val="DB23DE6621584095915142231F9E1313"/>
  </w:style>
  <w:style w:type="character" w:styleId="PlaceholderText">
    <w:name w:val="Placeholder Text"/>
    <w:basedOn w:val="DefaultParagraphFont"/>
    <w:uiPriority w:val="99"/>
    <w:semiHidden/>
    <w:rsid w:val="006F6154"/>
    <w:rPr>
      <w:color w:val="808080"/>
    </w:rPr>
  </w:style>
  <w:style w:type="character" w:styleId="Strong">
    <w:name w:val="Strong"/>
    <w:basedOn w:val="DefaultParagraphFont"/>
    <w:uiPriority w:val="8"/>
    <w:qFormat/>
    <w:rsid w:val="00F334D1"/>
    <w:rPr>
      <w:b/>
      <w:bCs/>
    </w:rPr>
  </w:style>
  <w:style w:type="paragraph" w:customStyle="1" w:styleId="2DEF5F8770334DC88343BE45CC049B5A">
    <w:name w:val="2DEF5F8770334DC88343BE45CC049B5A"/>
    <w:rsid w:val="00F334D1"/>
  </w:style>
  <w:style w:type="paragraph" w:customStyle="1" w:styleId="8418E098D94B43AEA3B2748D32B9A7CF">
    <w:name w:val="8418E098D94B43AEA3B2748D32B9A7CF"/>
    <w:rsid w:val="00F334D1"/>
  </w:style>
  <w:style w:type="paragraph" w:customStyle="1" w:styleId="DD4D05E3A42045F6B4A250281E145131">
    <w:name w:val="DD4D05E3A42045F6B4A250281E145131"/>
    <w:rsid w:val="00F33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2868-DA35-434C-B615-7FE73B10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профилиране на целева аудитория.dotx</Template>
  <TotalTime>3790</TotalTime>
  <Pages>9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Program for Learning English
Тenses Easy &amp;&amp; Quick</vt:lpstr>
    </vt:vector>
  </TitlesOfParts>
  <Company>the eagles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for Learning English
Тenses Easy &amp;&amp; Quick</dc:title>
  <dc:subject>PROJECT ACTIVITY</dc:subject>
  <dc:creator>User</dc:creator>
  <cp:keywords>LET</cp:keywords>
  <dc:description>20.02.2021</dc:description>
  <cp:lastModifiedBy>Николай</cp:lastModifiedBy>
  <cp:revision>32</cp:revision>
  <dcterms:created xsi:type="dcterms:W3CDTF">2020-12-02T15:19:00Z</dcterms:created>
  <dcterms:modified xsi:type="dcterms:W3CDTF">2021-02-27T20:20:00Z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